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238" w:rsidRPr="00514DBB" w:rsidRDefault="00932238" w:rsidP="00932238">
      <w:pPr>
        <w:spacing w:line="288" w:lineRule="auto"/>
        <w:jc w:val="center"/>
        <w:rPr>
          <w:sz w:val="28"/>
        </w:rPr>
      </w:pPr>
      <w:r>
        <w:rPr>
          <w:sz w:val="28"/>
        </w:rPr>
        <w:t>Федеральное агентство по образованию РФ</w:t>
      </w:r>
    </w:p>
    <w:p w:rsidR="00932238" w:rsidRPr="00932238" w:rsidRDefault="00932238" w:rsidP="00932238">
      <w:pPr>
        <w:spacing w:line="288" w:lineRule="auto"/>
        <w:jc w:val="center"/>
      </w:pPr>
      <w:r w:rsidRPr="00932238">
        <w:t>ГОУ ВПО Нижегородский государственный университет им. Н.И. Лобачевского</w:t>
      </w:r>
    </w:p>
    <w:p w:rsidR="00932238" w:rsidRPr="00687628" w:rsidRDefault="00932238" w:rsidP="00932238">
      <w:pPr>
        <w:spacing w:line="288" w:lineRule="auto"/>
        <w:jc w:val="center"/>
        <w:rPr>
          <w:sz w:val="28"/>
        </w:rPr>
      </w:pPr>
      <w:r w:rsidRPr="00687628">
        <w:rPr>
          <w:sz w:val="28"/>
        </w:rPr>
        <w:t>Факультет Вычислительной математики и кибернетики</w:t>
      </w:r>
    </w:p>
    <w:p w:rsidR="00932238" w:rsidRPr="00687628" w:rsidRDefault="00932238" w:rsidP="00932238">
      <w:pPr>
        <w:spacing w:line="288" w:lineRule="auto"/>
        <w:jc w:val="center"/>
        <w:rPr>
          <w:sz w:val="28"/>
        </w:rPr>
      </w:pPr>
      <w:r w:rsidRPr="00687628">
        <w:rPr>
          <w:sz w:val="28"/>
        </w:rPr>
        <w:t>Кафедра Математического обеспечения ЭВМ</w:t>
      </w:r>
    </w:p>
    <w:p w:rsidR="00932238" w:rsidRDefault="00932238" w:rsidP="00D91CC4">
      <w:pPr>
        <w:spacing w:line="288" w:lineRule="auto"/>
        <w:jc w:val="center"/>
      </w:pPr>
    </w:p>
    <w:p w:rsidR="00932238" w:rsidRDefault="00932238" w:rsidP="00932238">
      <w:pPr>
        <w:spacing w:line="288" w:lineRule="auto"/>
        <w:jc w:val="center"/>
      </w:pPr>
    </w:p>
    <w:p w:rsidR="00430CB4" w:rsidRDefault="00430CB4" w:rsidP="00932238">
      <w:pPr>
        <w:spacing w:line="288" w:lineRule="auto"/>
        <w:jc w:val="center"/>
      </w:pPr>
    </w:p>
    <w:p w:rsidR="00430CB4" w:rsidRDefault="00430CB4" w:rsidP="00932238">
      <w:pPr>
        <w:spacing w:line="288" w:lineRule="auto"/>
        <w:jc w:val="center"/>
      </w:pPr>
    </w:p>
    <w:p w:rsidR="00932238" w:rsidRDefault="00932238" w:rsidP="00932238">
      <w:pPr>
        <w:spacing w:line="288" w:lineRule="auto"/>
        <w:jc w:val="center"/>
      </w:pPr>
    </w:p>
    <w:p w:rsidR="00932238" w:rsidRDefault="00932238" w:rsidP="00932238">
      <w:pPr>
        <w:spacing w:line="288" w:lineRule="auto"/>
        <w:jc w:val="center"/>
        <w:rPr>
          <w:sz w:val="28"/>
        </w:rPr>
      </w:pPr>
    </w:p>
    <w:p w:rsidR="00932238" w:rsidRDefault="00932238" w:rsidP="00932238">
      <w:pPr>
        <w:spacing w:line="288" w:lineRule="auto"/>
        <w:jc w:val="center"/>
        <w:rPr>
          <w:sz w:val="28"/>
        </w:rPr>
      </w:pPr>
    </w:p>
    <w:p w:rsidR="00932238" w:rsidRDefault="00932238" w:rsidP="00932238">
      <w:pPr>
        <w:spacing w:line="288" w:lineRule="auto"/>
        <w:jc w:val="center"/>
        <w:rPr>
          <w:sz w:val="28"/>
        </w:rPr>
      </w:pPr>
      <w:r>
        <w:rPr>
          <w:sz w:val="28"/>
        </w:rPr>
        <w:t>УЧЕБН</w:t>
      </w:r>
      <w:r w:rsidR="00D91CC4">
        <w:rPr>
          <w:sz w:val="28"/>
        </w:rPr>
        <w:t>ЫЙ</w:t>
      </w:r>
      <w:r>
        <w:rPr>
          <w:sz w:val="28"/>
        </w:rPr>
        <w:t xml:space="preserve"> </w:t>
      </w:r>
      <w:r w:rsidR="00D91CC4">
        <w:rPr>
          <w:sz w:val="28"/>
        </w:rPr>
        <w:t>КУРС</w:t>
      </w:r>
    </w:p>
    <w:p w:rsidR="00932238" w:rsidRPr="00687628" w:rsidRDefault="00932238" w:rsidP="00932238">
      <w:pPr>
        <w:spacing w:line="288" w:lineRule="auto"/>
        <w:jc w:val="center"/>
        <w:rPr>
          <w:b/>
          <w:sz w:val="28"/>
        </w:rPr>
      </w:pPr>
      <w:r w:rsidRPr="00687628">
        <w:rPr>
          <w:b/>
          <w:sz w:val="28"/>
        </w:rPr>
        <w:t>«</w:t>
      </w:r>
      <w:r w:rsidR="00DD38F0" w:rsidRPr="00DD38F0">
        <w:rPr>
          <w:b/>
          <w:sz w:val="28"/>
        </w:rPr>
        <w:t>Объектно-ориентированный анализ и проектирование</w:t>
      </w:r>
      <w:r w:rsidRPr="00687628">
        <w:rPr>
          <w:b/>
          <w:sz w:val="28"/>
        </w:rPr>
        <w:t>»</w:t>
      </w:r>
    </w:p>
    <w:p w:rsidR="00932238" w:rsidRDefault="00932238" w:rsidP="00932238">
      <w:pPr>
        <w:spacing w:line="288" w:lineRule="auto"/>
        <w:ind w:right="-625" w:hanging="284"/>
        <w:jc w:val="center"/>
        <w:rPr>
          <w:sz w:val="28"/>
        </w:rPr>
      </w:pPr>
      <w:r>
        <w:rPr>
          <w:sz w:val="28"/>
        </w:rPr>
        <w:t>для подготовки по направлению «Информационные технологии»</w:t>
      </w:r>
    </w:p>
    <w:p w:rsidR="00B357ED" w:rsidRPr="00C47FAF" w:rsidRDefault="00200D87" w:rsidP="00C47FAF">
      <w:pPr>
        <w:jc w:val="center"/>
        <w:rPr>
          <w:b/>
          <w:sz w:val="32"/>
          <w:szCs w:val="32"/>
        </w:rPr>
      </w:pPr>
      <w:r w:rsidRPr="00C47FAF">
        <w:rPr>
          <w:b/>
          <w:sz w:val="32"/>
          <w:szCs w:val="32"/>
        </w:rPr>
        <w:t>ФУНКЦИОНАЛЬНАЯ СПЕЦИФИКАЦИЯ</w:t>
      </w:r>
    </w:p>
    <w:p w:rsidR="00932238" w:rsidRPr="004C521D" w:rsidRDefault="00932238" w:rsidP="00B357ED"/>
    <w:p w:rsidR="00932238" w:rsidRDefault="00932238" w:rsidP="00932238">
      <w:pPr>
        <w:spacing w:line="288" w:lineRule="auto"/>
      </w:pPr>
    </w:p>
    <w:p w:rsidR="00932238" w:rsidRDefault="00932238" w:rsidP="00932238">
      <w:pPr>
        <w:spacing w:line="288" w:lineRule="auto"/>
      </w:pPr>
    </w:p>
    <w:p w:rsidR="00932238" w:rsidRDefault="00932238" w:rsidP="00D91CC4"/>
    <w:p w:rsidR="00430CB4" w:rsidRDefault="00430CB4" w:rsidP="00D91CC4"/>
    <w:p w:rsidR="00430CB4" w:rsidRDefault="00430CB4" w:rsidP="00D91CC4"/>
    <w:p w:rsidR="00430CB4" w:rsidRDefault="001F78AA" w:rsidP="001F78AA">
      <w:pPr>
        <w:jc w:val="right"/>
      </w:pPr>
      <w:r>
        <w:t xml:space="preserve">Выполнил: </w:t>
      </w:r>
      <w:proofErr w:type="spellStart"/>
      <w:r>
        <w:t>Метелёв</w:t>
      </w:r>
      <w:proofErr w:type="spellEnd"/>
      <w:r>
        <w:t xml:space="preserve"> Е.</w:t>
      </w:r>
    </w:p>
    <w:p w:rsidR="00430CB4" w:rsidRDefault="001F78AA" w:rsidP="001F78AA">
      <w:pPr>
        <w:jc w:val="right"/>
      </w:pPr>
      <w:r>
        <w:t>Проверил: ассистент каф. МОСТ</w:t>
      </w:r>
      <w:r>
        <w:br/>
        <w:t>Лебедев Илья Геннадьевич</w:t>
      </w:r>
    </w:p>
    <w:p w:rsidR="00932238" w:rsidRDefault="00932238" w:rsidP="00D91CC4"/>
    <w:p w:rsidR="00932238" w:rsidRDefault="00932238" w:rsidP="00932238">
      <w:pPr>
        <w:spacing w:line="288" w:lineRule="auto"/>
      </w:pPr>
    </w:p>
    <w:p w:rsidR="00430CB4" w:rsidRDefault="00430CB4" w:rsidP="00932238">
      <w:pPr>
        <w:spacing w:line="288" w:lineRule="auto"/>
      </w:pPr>
    </w:p>
    <w:p w:rsidR="001F78AA" w:rsidRDefault="001F78AA" w:rsidP="00932238">
      <w:pPr>
        <w:spacing w:line="288" w:lineRule="auto"/>
        <w:jc w:val="center"/>
      </w:pPr>
    </w:p>
    <w:p w:rsidR="001F78AA" w:rsidRDefault="001F78AA" w:rsidP="00932238">
      <w:pPr>
        <w:spacing w:line="288" w:lineRule="auto"/>
        <w:jc w:val="center"/>
      </w:pPr>
    </w:p>
    <w:p w:rsidR="00932238" w:rsidRDefault="0001507F" w:rsidP="00932238">
      <w:pPr>
        <w:spacing w:line="288" w:lineRule="auto"/>
        <w:jc w:val="center"/>
      </w:pPr>
      <w:r>
        <w:t>Нижний Новгород</w:t>
      </w:r>
      <w:r>
        <w:br/>
        <w:t>20</w:t>
      </w:r>
      <w:r w:rsidRPr="0001507F">
        <w:t>1</w:t>
      </w:r>
      <w:r w:rsidR="00932238">
        <w:t>6</w:t>
      </w:r>
    </w:p>
    <w:p w:rsidR="003B20FB" w:rsidRDefault="00932238">
      <w:pPr>
        <w:pStyle w:val="6"/>
        <w:spacing w:before="480" w:after="480"/>
      </w:pPr>
      <w:r>
        <w:br w:type="page"/>
      </w:r>
      <w:r w:rsidR="003B20FB">
        <w:lastRenderedPageBreak/>
        <w:t>Содержание</w:t>
      </w:r>
    </w:p>
    <w:bookmarkStart w:id="0" w:name="_Toc114815999"/>
    <w:bookmarkStart w:id="1" w:name="_Toc114823010"/>
    <w:bookmarkStart w:id="2" w:name="_Toc115845556"/>
    <w:bookmarkStart w:id="3" w:name="_Toc115845555"/>
    <w:p w:rsidR="00C47FAF" w:rsidRDefault="00F30DDE">
      <w:pPr>
        <w:pStyle w:val="10"/>
        <w:tabs>
          <w:tab w:val="left" w:pos="454"/>
          <w:tab w:val="right" w:leader="dot" w:pos="9061"/>
        </w:tabs>
        <w:rPr>
          <w:rFonts w:ascii="Calibri" w:hAnsi="Calibri"/>
          <w:bCs w:val="0"/>
          <w:noProof/>
          <w:sz w:val="22"/>
          <w:szCs w:val="22"/>
        </w:rPr>
      </w:pPr>
      <w:r w:rsidRPr="00F30DDE">
        <w:fldChar w:fldCharType="begin"/>
      </w:r>
      <w:r w:rsidR="00D72C44">
        <w:instrText xml:space="preserve"> TOC \o "1-3" \h \z \u </w:instrText>
      </w:r>
      <w:r w:rsidRPr="00F30DDE">
        <w:fldChar w:fldCharType="separate"/>
      </w:r>
      <w:hyperlink w:anchor="_Toc446005348" w:history="1">
        <w:r w:rsidR="00C47FAF" w:rsidRPr="0017106E">
          <w:rPr>
            <w:rStyle w:val="af"/>
            <w:noProof/>
          </w:rPr>
          <w:t>1.</w:t>
        </w:r>
        <w:r w:rsidR="00C47FAF">
          <w:rPr>
            <w:rFonts w:ascii="Calibri" w:hAnsi="Calibri"/>
            <w:bCs w:val="0"/>
            <w:noProof/>
            <w:sz w:val="22"/>
            <w:szCs w:val="22"/>
          </w:rPr>
          <w:tab/>
        </w:r>
        <w:r w:rsidR="00C47FAF" w:rsidRPr="0017106E">
          <w:rPr>
            <w:rStyle w:val="af"/>
            <w:noProof/>
          </w:rPr>
          <w:t>История проекта</w:t>
        </w:r>
        <w:r w:rsidR="00C47FA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7FAF">
          <w:rPr>
            <w:noProof/>
            <w:webHidden/>
          </w:rPr>
          <w:instrText xml:space="preserve"> PAGEREF _Toc446005348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7FA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47FAF" w:rsidRDefault="00F30DDE">
      <w:pPr>
        <w:pStyle w:val="10"/>
        <w:tabs>
          <w:tab w:val="left" w:pos="454"/>
          <w:tab w:val="right" w:leader="dot" w:pos="9061"/>
        </w:tabs>
        <w:rPr>
          <w:rFonts w:ascii="Calibri" w:hAnsi="Calibri"/>
          <w:bCs w:val="0"/>
          <w:noProof/>
          <w:sz w:val="22"/>
          <w:szCs w:val="22"/>
        </w:rPr>
      </w:pPr>
      <w:hyperlink w:anchor="_Toc446005349" w:history="1">
        <w:r w:rsidR="00C47FAF" w:rsidRPr="0017106E">
          <w:rPr>
            <w:rStyle w:val="af"/>
            <w:noProof/>
            <w:lang w:val="en-US"/>
          </w:rPr>
          <w:t>2.</w:t>
        </w:r>
        <w:r w:rsidR="00C47FAF">
          <w:rPr>
            <w:rFonts w:ascii="Calibri" w:hAnsi="Calibri"/>
            <w:bCs w:val="0"/>
            <w:noProof/>
            <w:sz w:val="22"/>
            <w:szCs w:val="22"/>
          </w:rPr>
          <w:tab/>
        </w:r>
        <w:r w:rsidR="00C47FAF" w:rsidRPr="0017106E">
          <w:rPr>
            <w:rStyle w:val="af"/>
            <w:noProof/>
          </w:rPr>
          <w:t>Цели дизайна</w:t>
        </w:r>
        <w:r w:rsidR="00C47FA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7FAF">
          <w:rPr>
            <w:noProof/>
            <w:webHidden/>
          </w:rPr>
          <w:instrText xml:space="preserve"> PAGEREF _Toc446005349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7FA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47FAF" w:rsidRDefault="00F30DDE">
      <w:pPr>
        <w:pStyle w:val="20"/>
        <w:tabs>
          <w:tab w:val="left" w:pos="960"/>
          <w:tab w:val="right" w:leader="dot" w:pos="9061"/>
        </w:tabs>
        <w:rPr>
          <w:rFonts w:ascii="Calibri" w:hAnsi="Calibri"/>
          <w:noProof/>
          <w:sz w:val="22"/>
          <w:szCs w:val="22"/>
        </w:rPr>
      </w:pPr>
      <w:hyperlink w:anchor="_Toc446005350" w:history="1">
        <w:r w:rsidR="00C47FAF" w:rsidRPr="0017106E">
          <w:rPr>
            <w:rStyle w:val="af"/>
            <w:noProof/>
          </w:rPr>
          <w:t>2.1.</w:t>
        </w:r>
        <w:r w:rsidR="00C47FAF">
          <w:rPr>
            <w:rFonts w:ascii="Calibri" w:hAnsi="Calibri"/>
            <w:noProof/>
            <w:sz w:val="22"/>
            <w:szCs w:val="22"/>
          </w:rPr>
          <w:tab/>
        </w:r>
        <w:r w:rsidR="00C47FAF" w:rsidRPr="0017106E">
          <w:rPr>
            <w:rStyle w:val="af"/>
            <w:noProof/>
          </w:rPr>
          <w:t>Требования пользователя</w:t>
        </w:r>
        <w:r w:rsidR="00C47FA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7FAF">
          <w:rPr>
            <w:noProof/>
            <w:webHidden/>
          </w:rPr>
          <w:instrText xml:space="preserve"> PAGEREF _Toc446005350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7FA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47FAF" w:rsidRDefault="00F30DDE">
      <w:pPr>
        <w:pStyle w:val="20"/>
        <w:tabs>
          <w:tab w:val="left" w:pos="960"/>
          <w:tab w:val="right" w:leader="dot" w:pos="9061"/>
        </w:tabs>
        <w:rPr>
          <w:rFonts w:ascii="Calibri" w:hAnsi="Calibri"/>
          <w:noProof/>
          <w:sz w:val="22"/>
          <w:szCs w:val="22"/>
        </w:rPr>
      </w:pPr>
      <w:hyperlink w:anchor="_Toc446005351" w:history="1">
        <w:r w:rsidR="00C47FAF" w:rsidRPr="0017106E">
          <w:rPr>
            <w:rStyle w:val="af"/>
            <w:noProof/>
          </w:rPr>
          <w:t>2.2.</w:t>
        </w:r>
        <w:r w:rsidR="00C47FAF">
          <w:rPr>
            <w:rFonts w:ascii="Calibri" w:hAnsi="Calibri"/>
            <w:noProof/>
            <w:sz w:val="22"/>
            <w:szCs w:val="22"/>
          </w:rPr>
          <w:tab/>
        </w:r>
        <w:r w:rsidR="00C47FAF" w:rsidRPr="0017106E">
          <w:rPr>
            <w:rStyle w:val="af"/>
            <w:noProof/>
          </w:rPr>
          <w:t>Системные требования</w:t>
        </w:r>
        <w:r w:rsidR="00C47FA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7FAF">
          <w:rPr>
            <w:noProof/>
            <w:webHidden/>
          </w:rPr>
          <w:instrText xml:space="preserve"> PAGEREF _Toc446005351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7FA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47FAF" w:rsidRDefault="00F30DDE">
      <w:pPr>
        <w:pStyle w:val="20"/>
        <w:tabs>
          <w:tab w:val="left" w:pos="960"/>
          <w:tab w:val="right" w:leader="dot" w:pos="9061"/>
        </w:tabs>
        <w:rPr>
          <w:rFonts w:ascii="Calibri" w:hAnsi="Calibri"/>
          <w:noProof/>
          <w:sz w:val="22"/>
          <w:szCs w:val="22"/>
        </w:rPr>
      </w:pPr>
      <w:hyperlink w:anchor="_Toc446005352" w:history="1">
        <w:r w:rsidR="00C47FAF" w:rsidRPr="0017106E">
          <w:rPr>
            <w:rStyle w:val="af"/>
            <w:noProof/>
            <w:lang w:val="en-US"/>
          </w:rPr>
          <w:t>2.3.</w:t>
        </w:r>
        <w:r w:rsidR="00C47FAF">
          <w:rPr>
            <w:rFonts w:ascii="Calibri" w:hAnsi="Calibri"/>
            <w:noProof/>
            <w:sz w:val="22"/>
            <w:szCs w:val="22"/>
          </w:rPr>
          <w:tab/>
        </w:r>
        <w:r w:rsidR="00C47FAF" w:rsidRPr="0017106E">
          <w:rPr>
            <w:rStyle w:val="af"/>
            <w:noProof/>
          </w:rPr>
          <w:t>Сценарии</w:t>
        </w:r>
        <w:r w:rsidR="00C47FAF" w:rsidRPr="0017106E">
          <w:rPr>
            <w:rStyle w:val="af"/>
            <w:noProof/>
            <w:lang w:val="en-US"/>
          </w:rPr>
          <w:t xml:space="preserve"> </w:t>
        </w:r>
        <w:r w:rsidR="00C47FAF" w:rsidRPr="0017106E">
          <w:rPr>
            <w:rStyle w:val="af"/>
            <w:noProof/>
          </w:rPr>
          <w:t>использования</w:t>
        </w:r>
        <w:r w:rsidR="00C47FA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7FAF">
          <w:rPr>
            <w:noProof/>
            <w:webHidden/>
          </w:rPr>
          <w:instrText xml:space="preserve"> PAGEREF _Toc446005352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7FA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47FAF" w:rsidRDefault="00F30DDE">
      <w:pPr>
        <w:pStyle w:val="10"/>
        <w:tabs>
          <w:tab w:val="left" w:pos="454"/>
          <w:tab w:val="right" w:leader="dot" w:pos="9061"/>
        </w:tabs>
        <w:rPr>
          <w:rFonts w:ascii="Calibri" w:hAnsi="Calibri"/>
          <w:bCs w:val="0"/>
          <w:noProof/>
          <w:sz w:val="22"/>
          <w:szCs w:val="22"/>
        </w:rPr>
      </w:pPr>
      <w:hyperlink w:anchor="_Toc446005353" w:history="1">
        <w:r w:rsidR="00C47FAF" w:rsidRPr="0017106E">
          <w:rPr>
            <w:rStyle w:val="af"/>
            <w:noProof/>
          </w:rPr>
          <w:t>3.</w:t>
        </w:r>
        <w:r w:rsidR="00C47FAF">
          <w:rPr>
            <w:rFonts w:ascii="Calibri" w:hAnsi="Calibri"/>
            <w:bCs w:val="0"/>
            <w:noProof/>
            <w:sz w:val="22"/>
            <w:szCs w:val="22"/>
          </w:rPr>
          <w:tab/>
        </w:r>
        <w:r w:rsidR="00C47FAF" w:rsidRPr="0017106E">
          <w:rPr>
            <w:rStyle w:val="af"/>
            <w:noProof/>
          </w:rPr>
          <w:t>Исключенные возможности и неподдерживаемые сценарии</w:t>
        </w:r>
        <w:r w:rsidR="00C47FA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7FAF">
          <w:rPr>
            <w:noProof/>
            <w:webHidden/>
          </w:rPr>
          <w:instrText xml:space="preserve"> PAGEREF _Toc446005353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7FA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47FAF" w:rsidRDefault="00F30DDE">
      <w:pPr>
        <w:pStyle w:val="10"/>
        <w:tabs>
          <w:tab w:val="left" w:pos="454"/>
          <w:tab w:val="right" w:leader="dot" w:pos="9061"/>
        </w:tabs>
        <w:rPr>
          <w:rFonts w:ascii="Calibri" w:hAnsi="Calibri"/>
          <w:bCs w:val="0"/>
          <w:noProof/>
          <w:sz w:val="22"/>
          <w:szCs w:val="22"/>
        </w:rPr>
      </w:pPr>
      <w:hyperlink w:anchor="_Toc446005354" w:history="1">
        <w:r w:rsidR="00C47FAF" w:rsidRPr="0017106E">
          <w:rPr>
            <w:rStyle w:val="af"/>
            <w:noProof/>
          </w:rPr>
          <w:t>4.</w:t>
        </w:r>
        <w:r w:rsidR="00C47FAF">
          <w:rPr>
            <w:rFonts w:ascii="Calibri" w:hAnsi="Calibri"/>
            <w:bCs w:val="0"/>
            <w:noProof/>
            <w:sz w:val="22"/>
            <w:szCs w:val="22"/>
          </w:rPr>
          <w:tab/>
        </w:r>
        <w:r w:rsidR="00C47FAF" w:rsidRPr="0017106E">
          <w:rPr>
            <w:rStyle w:val="af"/>
            <w:noProof/>
          </w:rPr>
          <w:t>Предположения и зависимости</w:t>
        </w:r>
        <w:r w:rsidR="00C47FA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7FAF">
          <w:rPr>
            <w:noProof/>
            <w:webHidden/>
          </w:rPr>
          <w:instrText xml:space="preserve"> PAGEREF _Toc446005354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7FA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47FAF" w:rsidRDefault="00F30DDE">
      <w:pPr>
        <w:pStyle w:val="10"/>
        <w:tabs>
          <w:tab w:val="left" w:pos="454"/>
          <w:tab w:val="right" w:leader="dot" w:pos="9061"/>
        </w:tabs>
        <w:rPr>
          <w:rFonts w:ascii="Calibri" w:hAnsi="Calibri"/>
          <w:bCs w:val="0"/>
          <w:noProof/>
          <w:sz w:val="22"/>
          <w:szCs w:val="22"/>
        </w:rPr>
      </w:pPr>
      <w:hyperlink w:anchor="_Toc446005355" w:history="1">
        <w:r w:rsidR="00C47FAF" w:rsidRPr="0017106E">
          <w:rPr>
            <w:rStyle w:val="af"/>
            <w:noProof/>
          </w:rPr>
          <w:t>5.</w:t>
        </w:r>
        <w:r w:rsidR="00C47FAF">
          <w:rPr>
            <w:rFonts w:ascii="Calibri" w:hAnsi="Calibri"/>
            <w:bCs w:val="0"/>
            <w:noProof/>
            <w:sz w:val="22"/>
            <w:szCs w:val="22"/>
          </w:rPr>
          <w:tab/>
        </w:r>
        <w:r w:rsidR="00C47FAF" w:rsidRPr="0017106E">
          <w:rPr>
            <w:rStyle w:val="af"/>
            <w:noProof/>
          </w:rPr>
          <w:t>Проект решения</w:t>
        </w:r>
        <w:r w:rsidR="00C47FA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7FAF">
          <w:rPr>
            <w:noProof/>
            <w:webHidden/>
          </w:rPr>
          <w:instrText xml:space="preserve"> PAGEREF _Toc446005355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7FA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47FAF" w:rsidRDefault="00F30DDE">
      <w:pPr>
        <w:pStyle w:val="20"/>
        <w:tabs>
          <w:tab w:val="left" w:pos="960"/>
          <w:tab w:val="right" w:leader="dot" w:pos="9061"/>
        </w:tabs>
        <w:rPr>
          <w:rFonts w:ascii="Calibri" w:hAnsi="Calibri"/>
          <w:noProof/>
          <w:sz w:val="22"/>
          <w:szCs w:val="22"/>
        </w:rPr>
      </w:pPr>
      <w:hyperlink w:anchor="_Toc446005356" w:history="1">
        <w:r w:rsidR="00C47FAF" w:rsidRPr="0017106E">
          <w:rPr>
            <w:rStyle w:val="af"/>
            <w:noProof/>
          </w:rPr>
          <w:t>5.1.</w:t>
        </w:r>
        <w:r w:rsidR="00C47FAF">
          <w:rPr>
            <w:rFonts w:ascii="Calibri" w:hAnsi="Calibri"/>
            <w:noProof/>
            <w:sz w:val="22"/>
            <w:szCs w:val="22"/>
          </w:rPr>
          <w:tab/>
        </w:r>
        <w:r w:rsidR="00C47FAF" w:rsidRPr="0017106E">
          <w:rPr>
            <w:rStyle w:val="af"/>
            <w:noProof/>
          </w:rPr>
          <w:t>Концептуальный проект</w:t>
        </w:r>
        <w:r w:rsidR="00C47FA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7FAF">
          <w:rPr>
            <w:noProof/>
            <w:webHidden/>
          </w:rPr>
          <w:instrText xml:space="preserve"> PAGEREF _Toc446005356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7FA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47FAF" w:rsidRDefault="00F30DDE">
      <w:pPr>
        <w:pStyle w:val="20"/>
        <w:tabs>
          <w:tab w:val="left" w:pos="960"/>
          <w:tab w:val="right" w:leader="dot" w:pos="9061"/>
        </w:tabs>
        <w:rPr>
          <w:rFonts w:ascii="Calibri" w:hAnsi="Calibri"/>
          <w:noProof/>
          <w:sz w:val="22"/>
          <w:szCs w:val="22"/>
        </w:rPr>
      </w:pPr>
      <w:hyperlink w:anchor="_Toc446005357" w:history="1">
        <w:r w:rsidR="00C47FAF" w:rsidRPr="0017106E">
          <w:rPr>
            <w:rStyle w:val="af"/>
            <w:noProof/>
          </w:rPr>
          <w:t>5.2.</w:t>
        </w:r>
        <w:r w:rsidR="00C47FAF">
          <w:rPr>
            <w:rFonts w:ascii="Calibri" w:hAnsi="Calibri"/>
            <w:noProof/>
            <w:sz w:val="22"/>
            <w:szCs w:val="22"/>
          </w:rPr>
          <w:tab/>
        </w:r>
        <w:r w:rsidR="00C47FAF" w:rsidRPr="0017106E">
          <w:rPr>
            <w:rStyle w:val="af"/>
            <w:noProof/>
          </w:rPr>
          <w:t>Логический проект</w:t>
        </w:r>
        <w:r w:rsidR="00C47FA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7FAF">
          <w:rPr>
            <w:noProof/>
            <w:webHidden/>
          </w:rPr>
          <w:instrText xml:space="preserve"> PAGEREF _Toc446005357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7FA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47FAF" w:rsidRDefault="00F30DDE">
      <w:pPr>
        <w:pStyle w:val="20"/>
        <w:tabs>
          <w:tab w:val="left" w:pos="960"/>
          <w:tab w:val="right" w:leader="dot" w:pos="9061"/>
        </w:tabs>
        <w:rPr>
          <w:rFonts w:ascii="Calibri" w:hAnsi="Calibri"/>
          <w:noProof/>
          <w:sz w:val="22"/>
          <w:szCs w:val="22"/>
        </w:rPr>
      </w:pPr>
      <w:hyperlink w:anchor="_Toc446005358" w:history="1">
        <w:r w:rsidR="00C47FAF" w:rsidRPr="0017106E">
          <w:rPr>
            <w:rStyle w:val="af"/>
            <w:noProof/>
          </w:rPr>
          <w:t>5.3.</w:t>
        </w:r>
        <w:r w:rsidR="00C47FAF">
          <w:rPr>
            <w:rFonts w:ascii="Calibri" w:hAnsi="Calibri"/>
            <w:noProof/>
            <w:sz w:val="22"/>
            <w:szCs w:val="22"/>
          </w:rPr>
          <w:tab/>
        </w:r>
        <w:r w:rsidR="00C47FAF" w:rsidRPr="0017106E">
          <w:rPr>
            <w:rStyle w:val="af"/>
            <w:noProof/>
          </w:rPr>
          <w:t>Физический проект</w:t>
        </w:r>
        <w:r w:rsidR="00C47FA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7FAF">
          <w:rPr>
            <w:noProof/>
            <w:webHidden/>
          </w:rPr>
          <w:instrText xml:space="preserve"> PAGEREF _Toc446005358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7FA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47FAF" w:rsidRDefault="00F30DDE">
      <w:pPr>
        <w:pStyle w:val="10"/>
        <w:tabs>
          <w:tab w:val="left" w:pos="454"/>
          <w:tab w:val="right" w:leader="dot" w:pos="9061"/>
        </w:tabs>
        <w:rPr>
          <w:rFonts w:ascii="Calibri" w:hAnsi="Calibri"/>
          <w:bCs w:val="0"/>
          <w:noProof/>
          <w:sz w:val="22"/>
          <w:szCs w:val="22"/>
        </w:rPr>
      </w:pPr>
      <w:hyperlink w:anchor="_Toc446005359" w:history="1">
        <w:r w:rsidR="00C47FAF" w:rsidRPr="0017106E">
          <w:rPr>
            <w:rStyle w:val="af"/>
            <w:noProof/>
          </w:rPr>
          <w:t>6.</w:t>
        </w:r>
        <w:r w:rsidR="00C47FAF">
          <w:rPr>
            <w:rFonts w:ascii="Calibri" w:hAnsi="Calibri"/>
            <w:bCs w:val="0"/>
            <w:noProof/>
            <w:sz w:val="22"/>
            <w:szCs w:val="22"/>
          </w:rPr>
          <w:tab/>
        </w:r>
        <w:r w:rsidR="00C47FAF" w:rsidRPr="0017106E">
          <w:rPr>
            <w:rStyle w:val="af"/>
            <w:noProof/>
          </w:rPr>
          <w:t>Требования к инсталляции и деинсталляции</w:t>
        </w:r>
        <w:r w:rsidR="00C47FA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7FAF">
          <w:rPr>
            <w:noProof/>
            <w:webHidden/>
          </w:rPr>
          <w:instrText xml:space="preserve"> PAGEREF _Toc446005359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7FA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B20FB" w:rsidRDefault="00F30DDE" w:rsidP="0090021B">
      <w:r>
        <w:fldChar w:fldCharType="end"/>
      </w:r>
    </w:p>
    <w:p w:rsidR="00F94963" w:rsidRDefault="002210C3" w:rsidP="00F94963">
      <w:pPr>
        <w:pStyle w:val="1"/>
      </w:pPr>
      <w:bookmarkStart w:id="4" w:name="_Toc446005348"/>
      <w:bookmarkEnd w:id="0"/>
      <w:bookmarkEnd w:id="1"/>
      <w:bookmarkEnd w:id="2"/>
      <w:bookmarkEnd w:id="3"/>
      <w:r>
        <w:t>История проекта</w:t>
      </w:r>
      <w:bookmarkEnd w:id="4"/>
    </w:p>
    <w:p w:rsidR="00780778" w:rsidRPr="00780778" w:rsidRDefault="00780778" w:rsidP="00865B3D">
      <w:r>
        <w:t>Пройденные вехи</w:t>
      </w:r>
      <w:r w:rsidRPr="00780778">
        <w:t>:</w:t>
      </w:r>
    </w:p>
    <w:p w:rsidR="00780778" w:rsidRDefault="00412A56" w:rsidP="00780778">
      <w:bookmarkStart w:id="5" w:name="_Toc446005349"/>
      <w:r w:rsidRPr="00412A56">
        <w:rPr>
          <w:b/>
          <w:i/>
        </w:rPr>
        <w:t xml:space="preserve">05.10.2016 </w:t>
      </w:r>
      <w:r w:rsidR="00780778" w:rsidRPr="00780778">
        <w:rPr>
          <w:b/>
          <w:i/>
        </w:rPr>
        <w:t>Первая веха:</w:t>
      </w:r>
      <w:r w:rsidR="00780778">
        <w:rPr>
          <w:i/>
        </w:rPr>
        <w:t xml:space="preserve"> Постановка задачи</w:t>
      </w:r>
    </w:p>
    <w:p w:rsidR="00780778" w:rsidRDefault="00780778" w:rsidP="00780778">
      <w:r>
        <w:t>Получение заказа на разработку программного продукта. Обсуждение функционала будущего приложения(</w:t>
      </w:r>
      <w:proofErr w:type="spellStart"/>
      <w:r>
        <w:t>ий</w:t>
      </w:r>
      <w:proofErr w:type="spellEnd"/>
      <w:r>
        <w:t>). Заключение договора. Разработка концепции проекта.</w:t>
      </w:r>
    </w:p>
    <w:p w:rsidR="00780778" w:rsidRDefault="00412A56" w:rsidP="00780778">
      <w:pPr>
        <w:rPr>
          <w:i/>
        </w:rPr>
      </w:pPr>
      <w:r w:rsidRPr="0001507F">
        <w:rPr>
          <w:b/>
          <w:i/>
        </w:rPr>
        <w:t>20.10.2016</w:t>
      </w:r>
      <w:proofErr w:type="gramStart"/>
      <w:r w:rsidRPr="0001507F">
        <w:rPr>
          <w:b/>
          <w:i/>
        </w:rPr>
        <w:t xml:space="preserve"> </w:t>
      </w:r>
      <w:r w:rsidR="00780778" w:rsidRPr="00780778">
        <w:rPr>
          <w:b/>
          <w:i/>
        </w:rPr>
        <w:t>В</w:t>
      </w:r>
      <w:proofErr w:type="gramEnd"/>
      <w:r w:rsidR="00780778" w:rsidRPr="00780778">
        <w:rPr>
          <w:b/>
          <w:i/>
        </w:rPr>
        <w:t>торая веха:</w:t>
      </w:r>
      <w:r w:rsidR="00780778">
        <w:t xml:space="preserve">  </w:t>
      </w:r>
      <w:r w:rsidR="00780778">
        <w:rPr>
          <w:i/>
        </w:rPr>
        <w:t>Подготовка рабочей среды</w:t>
      </w:r>
    </w:p>
    <w:p w:rsidR="00780778" w:rsidRDefault="00780778" w:rsidP="00780778">
      <w:r>
        <w:t>Описание структуры проекта. Выбор инструментов для разработки и организации рабочего процесса внутри команды. Распределение ресурсо</w:t>
      </w:r>
      <w:r w:rsidR="0001507F">
        <w:t>в, составление сметы и согласо</w:t>
      </w:r>
      <w:r>
        <w:t>вание оной с заказчиком. Детализация требований к продукту.</w:t>
      </w:r>
    </w:p>
    <w:p w:rsidR="00780778" w:rsidRDefault="00780778" w:rsidP="00780778"/>
    <w:p w:rsidR="00780778" w:rsidRDefault="00780778" w:rsidP="00780778">
      <w:r w:rsidRPr="00780778">
        <w:rPr>
          <w:b/>
          <w:i/>
        </w:rPr>
        <w:t>Текущая веха:</w:t>
      </w:r>
      <w:r w:rsidRPr="00780778">
        <w:t xml:space="preserve"> </w:t>
      </w:r>
      <w:r>
        <w:rPr>
          <w:i/>
        </w:rPr>
        <w:t>Разработка функциональной спецификации</w:t>
      </w:r>
    </w:p>
    <w:p w:rsidR="00C35642" w:rsidRPr="00C35642" w:rsidRDefault="00073F6F" w:rsidP="00C35642">
      <w:pPr>
        <w:pStyle w:val="1"/>
        <w:rPr>
          <w:lang w:val="en-US"/>
        </w:rPr>
      </w:pPr>
      <w:r>
        <w:t>Цели дизайна</w:t>
      </w:r>
      <w:bookmarkEnd w:id="5"/>
    </w:p>
    <w:p w:rsidR="00F94963" w:rsidRDefault="00C35642" w:rsidP="00F94963">
      <w:pPr>
        <w:pStyle w:val="2"/>
      </w:pPr>
      <w:bookmarkStart w:id="6" w:name="_Toc153721232"/>
      <w:bookmarkStart w:id="7" w:name="_Toc446005350"/>
      <w:r>
        <w:t>Требования пользователя</w:t>
      </w:r>
      <w:bookmarkEnd w:id="6"/>
      <w:bookmarkEnd w:id="7"/>
    </w:p>
    <w:p w:rsidR="00ED329F" w:rsidRPr="002B1534" w:rsidRDefault="002B1534" w:rsidP="00356B3B">
      <w:r>
        <w:t>Заказчиком является компания перевозок «</w:t>
      </w:r>
      <w:proofErr w:type="spellStart"/>
      <w:r>
        <w:t>YourNewTaxi</w:t>
      </w:r>
      <w:proofErr w:type="spellEnd"/>
      <w:r>
        <w:t xml:space="preserve">», которая требует разработать программное обеспечение для взаимосвязи между клиентом и водителем. Которая будет реализована в виде приложения для ПК, мобильных устройств и веб-сайта. </w:t>
      </w:r>
    </w:p>
    <w:p w:rsidR="00A065A3" w:rsidRPr="00A065A3" w:rsidRDefault="00C35642" w:rsidP="00A35B00">
      <w:pPr>
        <w:pStyle w:val="2"/>
      </w:pPr>
      <w:bookmarkStart w:id="8" w:name="_Toc153721233"/>
      <w:bookmarkStart w:id="9" w:name="_Toc446005351"/>
      <w:r>
        <w:lastRenderedPageBreak/>
        <w:t>Системные требования</w:t>
      </w:r>
      <w:bookmarkEnd w:id="8"/>
      <w:bookmarkEnd w:id="9"/>
    </w:p>
    <w:p w:rsidR="002B1534" w:rsidRPr="002B1534" w:rsidRDefault="002B1534" w:rsidP="00A065A3">
      <w:r>
        <w:t>Так как проект ориентирован на различные классы устройств, то и системные требования у каждого будут свои, а именно</w:t>
      </w:r>
      <w:r w:rsidRPr="002B1534">
        <w:t>:</w:t>
      </w:r>
    </w:p>
    <w:p w:rsidR="002B1534" w:rsidRDefault="002B1534" w:rsidP="002B1534">
      <w:pPr>
        <w:numPr>
          <w:ilvl w:val="0"/>
          <w:numId w:val="19"/>
        </w:numPr>
      </w:pPr>
      <w:r>
        <w:t>Для приложений, запускаемых на ПК необходимо наличие установленного .</w:t>
      </w:r>
      <w:r>
        <w:rPr>
          <w:lang w:val="en-US"/>
        </w:rPr>
        <w:t>Net</w:t>
      </w:r>
      <w:r w:rsidRPr="002B1534">
        <w:t xml:space="preserve"> </w:t>
      </w:r>
      <w:r>
        <w:rPr>
          <w:lang w:val="en-US"/>
        </w:rPr>
        <w:t>Framework</w:t>
      </w:r>
      <w:r w:rsidRPr="002B1534">
        <w:t xml:space="preserve"> </w:t>
      </w:r>
      <w:r>
        <w:t xml:space="preserve">версии 4.5 и выше, 256 </w:t>
      </w:r>
      <w:proofErr w:type="spellStart"/>
      <w:r>
        <w:t>мб</w:t>
      </w:r>
      <w:proofErr w:type="spellEnd"/>
      <w:r>
        <w:t xml:space="preserve"> оперативной памяти, процессор с тактовой частотой 1,8 и выше.</w:t>
      </w:r>
    </w:p>
    <w:p w:rsidR="002B1534" w:rsidRDefault="002B1534" w:rsidP="002B1534">
      <w:pPr>
        <w:numPr>
          <w:ilvl w:val="0"/>
          <w:numId w:val="19"/>
        </w:numPr>
      </w:pPr>
      <w:r>
        <w:t xml:space="preserve">Приложения, запускаемые на мобильных телефонах, будет работать сразу на трёх платформах: </w:t>
      </w:r>
      <w:proofErr w:type="spellStart"/>
      <w:r>
        <w:rPr>
          <w:lang w:val="en-US"/>
        </w:rPr>
        <w:t>iOS</w:t>
      </w:r>
      <w:proofErr w:type="spellEnd"/>
      <w:r>
        <w:t xml:space="preserve">, </w:t>
      </w:r>
      <w:r>
        <w:rPr>
          <w:lang w:val="en-US"/>
        </w:rPr>
        <w:t>Android</w:t>
      </w:r>
      <w:r>
        <w:t xml:space="preserve">, </w:t>
      </w:r>
      <w:r>
        <w:rPr>
          <w:lang w:val="en-US"/>
        </w:rPr>
        <w:t>Windows</w:t>
      </w:r>
      <w:r w:rsidRPr="002B1534">
        <w:t xml:space="preserve"> </w:t>
      </w:r>
      <w:r>
        <w:rPr>
          <w:lang w:val="en-US"/>
        </w:rPr>
        <w:t>Phone</w:t>
      </w:r>
      <w:r>
        <w:t xml:space="preserve">. Поэтому для стабильной работы необходимы системы: </w:t>
      </w:r>
      <w:proofErr w:type="spellStart"/>
      <w:r>
        <w:rPr>
          <w:lang w:val="en-US"/>
        </w:rPr>
        <w:t>iOS</w:t>
      </w:r>
      <w:proofErr w:type="spellEnd"/>
      <w:r>
        <w:t xml:space="preserve"> 7 и старше,  </w:t>
      </w:r>
      <w:proofErr w:type="spellStart"/>
      <w:r>
        <w:t>Android</w:t>
      </w:r>
      <w:proofErr w:type="spellEnd"/>
      <w:r>
        <w:t xml:space="preserve"> 4.4 и выше, </w:t>
      </w:r>
      <w:r>
        <w:rPr>
          <w:lang w:val="en-US"/>
        </w:rPr>
        <w:t>Win</w:t>
      </w:r>
      <w:r>
        <w:t>.</w:t>
      </w:r>
      <w:r>
        <w:rPr>
          <w:lang w:val="en-US"/>
        </w:rPr>
        <w:t>Phone</w:t>
      </w:r>
      <w:r>
        <w:t xml:space="preserve"> 8.1 и выше.</w:t>
      </w:r>
    </w:p>
    <w:p w:rsidR="002B1534" w:rsidRDefault="002B1534" w:rsidP="002B1534">
      <w:pPr>
        <w:numPr>
          <w:ilvl w:val="0"/>
          <w:numId w:val="19"/>
        </w:numPr>
      </w:pPr>
      <w:r>
        <w:t xml:space="preserve">Для организации работы приложения как </w:t>
      </w:r>
      <w:r>
        <w:rPr>
          <w:lang w:val="en-US"/>
        </w:rPr>
        <w:t>web</w:t>
      </w:r>
      <w:r>
        <w:t xml:space="preserve">-сервиса, необходимо наличие предустановленного браузера с поддержкой </w:t>
      </w:r>
      <w:r>
        <w:rPr>
          <w:lang w:val="en-US"/>
        </w:rPr>
        <w:t>HTML</w:t>
      </w:r>
      <w:r>
        <w:t xml:space="preserve">. </w:t>
      </w:r>
    </w:p>
    <w:p w:rsidR="002B1534" w:rsidRDefault="002B1534" w:rsidP="002B1534">
      <w:pPr>
        <w:numPr>
          <w:ilvl w:val="0"/>
          <w:numId w:val="19"/>
        </w:numPr>
      </w:pPr>
      <w:proofErr w:type="gramStart"/>
      <w:r>
        <w:t xml:space="preserve">Для сервера минимальные  системные требования следующие: </w:t>
      </w:r>
      <w:r>
        <w:rPr>
          <w:color w:val="2A2A2A"/>
          <w:szCs w:val="24"/>
        </w:rPr>
        <w:t xml:space="preserve">1,3 ГГц (64-разрядный процессор) или быстрее для многоядерных процессоров, 4 ГБ при развертывании </w:t>
      </w:r>
      <w:proofErr w:type="spellStart"/>
      <w:r>
        <w:rPr>
          <w:color w:val="2A2A2A"/>
          <w:szCs w:val="24"/>
        </w:rPr>
        <w:t>Windows</w:t>
      </w:r>
      <w:proofErr w:type="spellEnd"/>
      <w:r>
        <w:rPr>
          <w:color w:val="2A2A2A"/>
          <w:szCs w:val="24"/>
        </w:rPr>
        <w:t xml:space="preserve"> </w:t>
      </w:r>
      <w:proofErr w:type="spellStart"/>
      <w:r>
        <w:rPr>
          <w:color w:val="2A2A2A"/>
          <w:szCs w:val="24"/>
        </w:rPr>
        <w:t>Server</w:t>
      </w:r>
      <w:proofErr w:type="spellEnd"/>
      <w:r>
        <w:rPr>
          <w:color w:val="2A2A2A"/>
          <w:szCs w:val="24"/>
        </w:rPr>
        <w:t xml:space="preserve"> </w:t>
      </w:r>
      <w:proofErr w:type="spellStart"/>
      <w:r>
        <w:rPr>
          <w:color w:val="2A2A2A"/>
          <w:szCs w:val="24"/>
        </w:rPr>
        <w:t>Essentials</w:t>
      </w:r>
      <w:proofErr w:type="spellEnd"/>
      <w:r>
        <w:rPr>
          <w:color w:val="2A2A2A"/>
          <w:szCs w:val="24"/>
        </w:rPr>
        <w:t xml:space="preserve"> в качестве виртуальной машины, Жесткий диск объемом 160 ГБ, системный раздел 60 ГБ, Адаптер </w:t>
      </w:r>
      <w:proofErr w:type="spellStart"/>
      <w:r>
        <w:rPr>
          <w:color w:val="2A2A2A"/>
          <w:szCs w:val="24"/>
        </w:rPr>
        <w:t>Gigabit</w:t>
      </w:r>
      <w:proofErr w:type="spellEnd"/>
      <w:r>
        <w:rPr>
          <w:color w:val="2A2A2A"/>
          <w:szCs w:val="24"/>
        </w:rPr>
        <w:t xml:space="preserve"> </w:t>
      </w:r>
      <w:proofErr w:type="spellStart"/>
      <w:r>
        <w:rPr>
          <w:color w:val="2A2A2A"/>
          <w:szCs w:val="24"/>
        </w:rPr>
        <w:t>Ethernet</w:t>
      </w:r>
      <w:proofErr w:type="spellEnd"/>
      <w:r>
        <w:rPr>
          <w:color w:val="2A2A2A"/>
          <w:szCs w:val="24"/>
        </w:rPr>
        <w:t xml:space="preserve"> (10/100/1000baseT PHY/MAC), Маршрутизатор или брандмауэр, поддерживающие преобразования сетевых адресов для IPv4 или IPv6, стабильный доступ к сети Интернет.</w:t>
      </w:r>
      <w:proofErr w:type="gramEnd"/>
    </w:p>
    <w:p w:rsidR="002B1534" w:rsidRPr="002B1534" w:rsidRDefault="002B1534" w:rsidP="00A065A3"/>
    <w:p w:rsidR="00F94963" w:rsidRPr="00A065A3" w:rsidRDefault="00A065A3" w:rsidP="00F94963">
      <w:pPr>
        <w:pStyle w:val="2"/>
        <w:rPr>
          <w:lang w:val="en-US"/>
        </w:rPr>
      </w:pPr>
      <w:bookmarkStart w:id="10" w:name="_Toc153721234"/>
      <w:bookmarkStart w:id="11" w:name="_Toc446005352"/>
      <w:r>
        <w:lastRenderedPageBreak/>
        <w:t>Сценарии</w:t>
      </w:r>
      <w:r w:rsidRPr="00A065A3">
        <w:rPr>
          <w:lang w:val="en-US"/>
        </w:rPr>
        <w:t xml:space="preserve"> </w:t>
      </w:r>
      <w:r>
        <w:t>использования</w:t>
      </w:r>
      <w:bookmarkEnd w:id="10"/>
      <w:bookmarkEnd w:id="11"/>
    </w:p>
    <w:p w:rsidR="00096B5B" w:rsidRDefault="00096B5B" w:rsidP="00096B5B">
      <w:pPr>
        <w:pStyle w:val="3"/>
        <w:rPr>
          <w:lang w:val="en-US"/>
        </w:rPr>
      </w:pPr>
      <w:r>
        <w:t>Использование продукта водителями</w:t>
      </w:r>
    </w:p>
    <w:p w:rsidR="0001507F" w:rsidRDefault="009907C7" w:rsidP="00013FD8">
      <w:pPr>
        <w:rPr>
          <w:lang w:val="en-US"/>
        </w:rPr>
      </w:pPr>
      <w:r>
        <w:rPr>
          <w:noProof/>
        </w:rPr>
        <w:drawing>
          <wp:inline distT="0" distB="0" distL="0" distR="0">
            <wp:extent cx="5753772" cy="7729268"/>
            <wp:effectExtent l="19050" t="0" r="0" b="0"/>
            <wp:docPr id="6" name="Рисунок 1" descr="7tLID_PD5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tLID_PD5E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7730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07F" w:rsidRPr="0001507F" w:rsidRDefault="0001507F" w:rsidP="0001507F">
      <w:pPr>
        <w:jc w:val="center"/>
        <w:rPr>
          <w:sz w:val="20"/>
        </w:rPr>
      </w:pPr>
      <w:r>
        <w:rPr>
          <w:sz w:val="20"/>
        </w:rPr>
        <w:t>Рис 1. Диаграмма «Использование продукта водителями»</w:t>
      </w:r>
    </w:p>
    <w:p w:rsidR="00096B5B" w:rsidRDefault="00096B5B" w:rsidP="00096B5B">
      <w:pPr>
        <w:pStyle w:val="3"/>
      </w:pPr>
      <w:r>
        <w:lastRenderedPageBreak/>
        <w:t>Использование продукта клиентами</w:t>
      </w:r>
    </w:p>
    <w:p w:rsidR="00096B5B" w:rsidRPr="00096B5B" w:rsidRDefault="009907C7" w:rsidP="00096B5B">
      <w:r>
        <w:rPr>
          <w:noProof/>
        </w:rPr>
        <w:drawing>
          <wp:inline distT="0" distB="0" distL="0" distR="0">
            <wp:extent cx="5754370" cy="7567295"/>
            <wp:effectExtent l="0" t="0" r="0" b="0"/>
            <wp:docPr id="5" name="Рисунок 2" descr="x4Xv_W1hZ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x4Xv_W1hZnk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756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5A3" w:rsidRPr="0001507F" w:rsidRDefault="0001507F" w:rsidP="0001507F">
      <w:pPr>
        <w:jc w:val="center"/>
        <w:rPr>
          <w:sz w:val="20"/>
        </w:rPr>
      </w:pPr>
      <w:r>
        <w:rPr>
          <w:sz w:val="20"/>
        </w:rPr>
        <w:t>Рис 2. Диаграмма «Использование продуктов клиентами»</w:t>
      </w:r>
    </w:p>
    <w:p w:rsidR="00F94963" w:rsidRDefault="00A065A3" w:rsidP="00F94963">
      <w:pPr>
        <w:pStyle w:val="1"/>
      </w:pPr>
      <w:bookmarkStart w:id="12" w:name="_Toc446005353"/>
      <w:r>
        <w:lastRenderedPageBreak/>
        <w:t>Исключенные возможности и неподдерживаемые сценарии</w:t>
      </w:r>
      <w:bookmarkEnd w:id="12"/>
    </w:p>
    <w:p w:rsidR="003F655F" w:rsidRDefault="0038185F" w:rsidP="006C1E28">
      <w:r>
        <w:t xml:space="preserve">Нельзя указать несколько адресов. Клиенты могут указать только точку отправления и точку прибытия. </w:t>
      </w:r>
    </w:p>
    <w:p w:rsidR="00F94963" w:rsidRDefault="002210C3" w:rsidP="00F94963">
      <w:pPr>
        <w:pStyle w:val="1"/>
      </w:pPr>
      <w:bookmarkStart w:id="13" w:name="_Toc446005354"/>
      <w:r>
        <w:t>Предположения и зависимости</w:t>
      </w:r>
      <w:bookmarkEnd w:id="13"/>
    </w:p>
    <w:p w:rsidR="003F655F" w:rsidRDefault="0038185F" w:rsidP="00F86498">
      <w:r>
        <w:t>Предположения</w:t>
      </w:r>
      <w:r w:rsidRPr="00C77C51">
        <w:t>:</w:t>
      </w:r>
    </w:p>
    <w:p w:rsidR="0038185F" w:rsidRPr="0038185F" w:rsidRDefault="0038185F" w:rsidP="0001507F">
      <w:pPr>
        <w:pStyle w:val="af6"/>
        <w:numPr>
          <w:ilvl w:val="0"/>
          <w:numId w:val="21"/>
        </w:numPr>
      </w:pPr>
      <w:r>
        <w:t xml:space="preserve">существование такой персоны, как менеджеры, которые регистрируют новых водителей, собирают статистику и контролируют исправную и качественную работу водителей, и </w:t>
      </w:r>
      <w:r w:rsidRPr="0038185F">
        <w:t>“</w:t>
      </w:r>
      <w:r>
        <w:t>наказывают</w:t>
      </w:r>
      <w:r w:rsidRPr="0038185F">
        <w:t>”</w:t>
      </w:r>
      <w:r>
        <w:t xml:space="preserve"> недобросовестных</w:t>
      </w:r>
    </w:p>
    <w:p w:rsidR="0038185F" w:rsidRDefault="0038185F" w:rsidP="0001507F">
      <w:pPr>
        <w:pStyle w:val="af6"/>
        <w:numPr>
          <w:ilvl w:val="0"/>
          <w:numId w:val="21"/>
        </w:numPr>
      </w:pPr>
      <w:r>
        <w:t>водители имеют личный автомобиль</w:t>
      </w:r>
    </w:p>
    <w:p w:rsidR="0038185F" w:rsidRPr="0038185F" w:rsidRDefault="0038185F" w:rsidP="0001507F">
      <w:pPr>
        <w:pStyle w:val="af6"/>
        <w:numPr>
          <w:ilvl w:val="0"/>
          <w:numId w:val="21"/>
        </w:numPr>
      </w:pPr>
      <w:r>
        <w:t>нельзя указать несколько адресов</w:t>
      </w:r>
    </w:p>
    <w:p w:rsidR="00F94963" w:rsidRDefault="002210C3" w:rsidP="00F94963">
      <w:pPr>
        <w:pStyle w:val="1"/>
      </w:pPr>
      <w:bookmarkStart w:id="14" w:name="_Toc446005355"/>
      <w:r>
        <w:t>Проект решения</w:t>
      </w:r>
      <w:bookmarkEnd w:id="14"/>
    </w:p>
    <w:p w:rsidR="00D63953" w:rsidRPr="00837777" w:rsidRDefault="00D63953" w:rsidP="00D63953">
      <w:r>
        <w:t xml:space="preserve">Проект решения обобщает документы, созданные </w:t>
      </w:r>
      <w:r w:rsidR="00C165FC">
        <w:t xml:space="preserve">в рамках </w:t>
      </w:r>
      <w:r w:rsidR="0056686C">
        <w:t>проектирования будущего решения</w:t>
      </w:r>
      <w:r w:rsidR="00A9184A">
        <w:t>, в краткой сжатой форме</w:t>
      </w:r>
      <w:r w:rsidR="0056686C">
        <w:t>.</w:t>
      </w:r>
      <w:r w:rsidR="00837777">
        <w:t xml:space="preserve"> При этом указываются назначение и важность для проекта указанных документов</w:t>
      </w:r>
      <w:r w:rsidRPr="00837777">
        <w:t xml:space="preserve">. </w:t>
      </w:r>
      <w:r w:rsidR="00B64B4F">
        <w:t xml:space="preserve">Эта информация </w:t>
      </w:r>
      <w:r w:rsidR="004620B6">
        <w:t>способствует выработки у читателя ясного представления о концепции проектирования решения.</w:t>
      </w:r>
    </w:p>
    <w:p w:rsidR="00F94963" w:rsidRDefault="002210C3" w:rsidP="00F94963">
      <w:pPr>
        <w:pStyle w:val="2"/>
      </w:pPr>
      <w:bookmarkStart w:id="15" w:name="_Toc153721235"/>
      <w:bookmarkStart w:id="16" w:name="_Toc446005356"/>
      <w:r>
        <w:t>Концептуальный проект</w:t>
      </w:r>
      <w:bookmarkEnd w:id="15"/>
      <w:bookmarkEnd w:id="16"/>
    </w:p>
    <w:p w:rsidR="00F95220" w:rsidRPr="00736144" w:rsidRDefault="00F95220" w:rsidP="004905FF">
      <w:r>
        <w:t xml:space="preserve">Данный продукт представляет собой удобную систему коммуникации </w:t>
      </w:r>
      <w:proofErr w:type="gramStart"/>
      <w:r>
        <w:t>между</w:t>
      </w:r>
      <w:proofErr w:type="gramEnd"/>
      <w:r>
        <w:t xml:space="preserve"> </w:t>
      </w:r>
      <w:proofErr w:type="gramStart"/>
      <w:r>
        <w:t>водитель</w:t>
      </w:r>
      <w:proofErr w:type="gramEnd"/>
      <w:r>
        <w:t xml:space="preserve"> и клиентом. </w:t>
      </w:r>
      <w:r w:rsidR="00736144">
        <w:t>Продукт будет удовлетворять потребностям всех пользователей</w:t>
      </w:r>
      <w:r w:rsidR="00736144" w:rsidRPr="00736144">
        <w:t>:</w:t>
      </w:r>
    </w:p>
    <w:p w:rsidR="00736144" w:rsidRPr="00736144" w:rsidRDefault="00736144" w:rsidP="0001507F">
      <w:pPr>
        <w:pStyle w:val="af6"/>
        <w:numPr>
          <w:ilvl w:val="0"/>
          <w:numId w:val="22"/>
        </w:numPr>
      </w:pPr>
      <w:r>
        <w:t xml:space="preserve">у водителей будет удобный поиск и возможность выбора клиентов. Также построение маршрута на устройстве водителя, </w:t>
      </w:r>
      <w:proofErr w:type="gramStart"/>
      <w:r>
        <w:t>которая</w:t>
      </w:r>
      <w:proofErr w:type="gramEnd"/>
      <w:r>
        <w:t xml:space="preserve"> избавит клиента от необходимости </w:t>
      </w:r>
      <w:r w:rsidRPr="00736144">
        <w:t>“</w:t>
      </w:r>
      <w:r>
        <w:t>показывать дорогу</w:t>
      </w:r>
      <w:r w:rsidRPr="00736144">
        <w:t>”</w:t>
      </w:r>
    </w:p>
    <w:p w:rsidR="00736144" w:rsidRDefault="00736144" w:rsidP="0001507F">
      <w:pPr>
        <w:pStyle w:val="af6"/>
        <w:numPr>
          <w:ilvl w:val="0"/>
          <w:numId w:val="22"/>
        </w:numPr>
      </w:pPr>
      <w:r>
        <w:t>у клиентов будет удобное приложение, которое позволит им без лишних телодвижений и в удобной форме заказать такси в любую точку в городе</w:t>
      </w:r>
    </w:p>
    <w:p w:rsidR="003765CE" w:rsidRDefault="00736144" w:rsidP="0001507F">
      <w:pPr>
        <w:pStyle w:val="af6"/>
        <w:numPr>
          <w:ilvl w:val="0"/>
          <w:numId w:val="22"/>
        </w:numPr>
      </w:pPr>
      <w:r>
        <w:t>будет собираться разного рода статистика, которая позволит улучшить качество обслуживания клиентов</w:t>
      </w:r>
    </w:p>
    <w:p w:rsidR="00DE0253" w:rsidRPr="00740BC3" w:rsidRDefault="00DE0253" w:rsidP="004905FF"/>
    <w:p w:rsidR="00F94963" w:rsidRDefault="002210C3" w:rsidP="00F94963">
      <w:pPr>
        <w:pStyle w:val="2"/>
      </w:pPr>
      <w:bookmarkStart w:id="17" w:name="_Toc153721236"/>
      <w:bookmarkStart w:id="18" w:name="_Toc446005357"/>
      <w:r>
        <w:t>Логический проект</w:t>
      </w:r>
      <w:bookmarkEnd w:id="17"/>
      <w:bookmarkEnd w:id="18"/>
    </w:p>
    <w:p w:rsidR="0001507F" w:rsidRDefault="0001507F">
      <w:pPr>
        <w:spacing w:after="0"/>
        <w:jc w:val="left"/>
        <w:rPr>
          <w:color w:val="0000FF"/>
        </w:rPr>
      </w:pPr>
      <w:r>
        <w:rPr>
          <w:color w:val="0000FF"/>
        </w:rPr>
        <w:br w:type="page"/>
      </w:r>
    </w:p>
    <w:p w:rsidR="009907C7" w:rsidRPr="001D3F73" w:rsidRDefault="00412A56" w:rsidP="009907C7">
      <w:pPr>
        <w:rPr>
          <w:sz w:val="44"/>
        </w:rPr>
      </w:pPr>
      <w:r w:rsidRPr="00412A56">
        <w:rPr>
          <w:sz w:val="44"/>
          <w:lang w:val="en-US"/>
        </w:rPr>
        <w:lastRenderedPageBreak/>
        <w:t>Model</w:t>
      </w:r>
    </w:p>
    <w:p w:rsidR="00D83350" w:rsidRPr="001D3F73" w:rsidRDefault="00D83350" w:rsidP="000965C8"/>
    <w:p w:rsidR="009907C7" w:rsidRPr="001D3F73" w:rsidRDefault="009907C7" w:rsidP="000965C8"/>
    <w:p w:rsidR="00D83350" w:rsidRPr="001D3F73" w:rsidRDefault="00F30DDE" w:rsidP="000965C8">
      <w:r>
        <w:pict>
          <v:group id="Группа 53" o:spid="_x0000_s1026" style="position:absolute;left:0;text-align:left;margin-left:322.45pt;margin-top:273.7pt;width:15pt;height:48pt;z-index:251669504;mso-width-relative:margin;mso-height-relative:margin" coordsize="2095,8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">
            <v:line id="Прямая соединительная линия 54" o:spid="_x0000_s1027" style="position:absolute;visibility:visible" from="952,0" to="1047,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w/9sQAAADbAAAADwAAAGRycy9kb3ducmV2LnhtbESPT2vCQBTE70K/w/KE3nSjVSvRVUrB&#10;0pPgnx68PbLPbNrs25jdJvHbu4LgcZiZ3zDLdWdL0VDtC8cKRsMEBHHmdMG5guNhM5iD8AFZY+mY&#10;FFzJw3r10ltiql3LO2r2IRcRwj5FBSaEKpXSZ4Ys+qGriKN3drXFEGWdS11jG+G2lOMkmUmLBccF&#10;gxV9Gsr+9v9WwQWzDdnTz1eTtKZ5m52r7fvvSanXfvexABGoC8/wo/2tFUwncP8Sf4B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DD/2xAAAANsAAAAPAAAAAAAAAAAA&#10;AAAAAKECAABkcnMvZG93bnJldi54bWxQSwUGAAAAAAQABAD5AAAAkgMAAAAA&#10;" strokecolor="#5b9bd5 [3204]" strokeweight=".5pt">
              <v:stroke joinstyle="miter"/>
            </v:line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Ромб 55" o:spid="_x0000_s1028" type="#_x0000_t4" style="position:absolute;top:5524;width:2095;height:266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0WYMQA&#10;AADbAAAADwAAAGRycy9kb3ducmV2LnhtbESPQYvCMBCF74L/IYywN01XqC7VKKuwix48WPegt7EZ&#10;22IzKU221n9vBMHj48373rz5sjOVaKlxpWUFn6MIBHFmdcm5gr/Dz/ALhPPIGivLpOBODpaLfm+O&#10;ibY33lOb+lwECLsEFRTe14mULivIoBvZmjh4F9sY9EE2udQN3gLcVHIcRRNpsOTQUGBN64Kya/pv&#10;whvZtfw1+W7abs/HdnK6rOPVJlXqY9B9z0B46vz7+JXeaAVxDM8tAQB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dFmDEAAAA2wAAAA8AAAAAAAAAAAAAAAAAmAIAAGRycy9k&#10;b3ducmV2LnhtbFBLBQYAAAAABAAEAPUAAACJAwAAAAA=&#10;" fillcolor="#5b9bd5 [3204]" strokecolor="#1f4d78 [1604]" strokeweight="1pt"/>
          </v:group>
        </w:pict>
      </w:r>
      <w:r>
        <w:pict>
          <v:group id="Группа 50" o:spid="_x0000_s1105" style="position:absolute;left:0;text-align:left;margin-left:246pt;margin-top:323.2pt;width:156pt;height:163.5pt;z-index:251668480;mso-position-horizontal-relative:margin;mso-width-relative:margin;mso-height-relative:margin" coordsize="11811,10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">
            <v:rect id="Прямоугольник 51" o:spid="_x0000_s1107" style="position:absolute;width:11811;height:314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9HkqMUA&#10;AADbAAAADwAAAGRycy9kb3ducmV2LnhtbESPT2vCQBTE7wW/w/KE3urGakWiqxTFogUP/gOPj+wz&#10;iWbfxuyqybd3CwWPw8z8hhlPa1OIO1Uut6yg24lAECdW55wq2O8WH0MQziNrLCyTgoYcTCettzHG&#10;2j54Q/etT0WAsItRQeZ9GUvpkowMuo4tiYN3spVBH2SVSl3hI8BNIT+jaCAN5hwWMixpllFy2d6M&#10;gmv/5zQbnItm93tu6sN8dewd1kul3tv19wiEp9q/wv/tpVbw1YW/L+EHyMkT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0eSoxQAAANsAAAAPAAAAAAAAAAAAAAAAAJgCAABkcnMv&#10;ZG93bnJldi54bWxQSwUGAAAAAAQABAD1AAAAigMAAAAA&#10;" fillcolor="#f2f2f2 [3052]" strokecolor="#4472c4 [3208]" strokeweight="1pt">
              <v:shadow on="t" color="black" opacity="26214f" origin="-.5,-.5" offset=".74836mm,.74836mm"/>
              <v:textbox>
                <w:txbxContent>
                  <w:p w:rsidR="00412A56" w:rsidRPr="00CD09B9" w:rsidRDefault="00412A56" w:rsidP="00412A56">
                    <w:pPr>
                      <w:jc w:val="center"/>
                      <w:rPr>
                        <w:b/>
                        <w:lang w:val="en-US"/>
                      </w:rPr>
                    </w:pPr>
                    <w:proofErr w:type="spellStart"/>
                    <w:r>
                      <w:rPr>
                        <w:b/>
                        <w:lang w:val="en-US"/>
                      </w:rPr>
                      <w:t>DBOrdersContent</w:t>
                    </w:r>
                    <w:proofErr w:type="spellEnd"/>
                  </w:p>
                </w:txbxContent>
              </v:textbox>
            </v:rect>
            <v:rect id="Прямоугольник 52" o:spid="_x0000_s1106" style="position:absolute;top:3143;width:11811;height:714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N638YA&#10;AADbAAAADwAAAGRycy9kb3ducmV2LnhtbESPQWvCQBSE74X+h+UVvNWN2orErCKKooUe1AZ6fGSf&#10;STT7Nma3mvx7t1DocZiZb5hk3ppK3KhxpWUFg34EgjizuuRcwddx/ToB4TyyxsoyKejIwXz2/JRg&#10;rO2d93Q7+FwECLsYFRTe17GULivIoOvbmjh4J9sY9EE2udQN3gPcVHIYRWNpsOSwUGBNy4Kyy+HH&#10;KLi+bU7L8bnqjh/nrk1Xu+9R+rlVqvfSLqYgPLX+P/zX3moF70P4/RJ+gJw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wN638YAAADbAAAADwAAAAAAAAAAAAAAAACYAgAAZHJz&#10;L2Rvd25yZXYueG1sUEsFBgAAAAAEAAQA9QAAAIsDAAAAAA==&#10;" fillcolor="#f2f2f2 [3052]" strokecolor="#4472c4 [3208]" strokeweight="1pt">
              <v:shadow on="t" color="black" opacity="26214f" origin="-.5,-.5" offset=".74836mm,.74836mm"/>
              <v:textbox>
                <w:txbxContent>
                  <w:p w:rsidR="00412A56" w:rsidRDefault="00412A56" w:rsidP="00412A5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+   </w:t>
                    </w:r>
                    <w:proofErr w:type="spellStart"/>
                    <w:proofErr w:type="gramStart"/>
                    <w:r>
                      <w:rPr>
                        <w:lang w:val="en-US"/>
                      </w:rPr>
                      <w:t>addOrder</w:t>
                    </w:r>
                    <w:proofErr w:type="spellEnd"/>
                    <w:r>
                      <w:rPr>
                        <w:lang w:val="en-US"/>
                      </w:rPr>
                      <w:t>(</w:t>
                    </w:r>
                    <w:proofErr w:type="gramEnd"/>
                    <w:r>
                      <w:rPr>
                        <w:lang w:val="en-US"/>
                      </w:rPr>
                      <w:t>): void</w:t>
                    </w:r>
                  </w:p>
                  <w:p w:rsidR="00412A56" w:rsidRDefault="00412A56" w:rsidP="00412A5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+   </w:t>
                    </w:r>
                    <w:proofErr w:type="spellStart"/>
                    <w:proofErr w:type="gramStart"/>
                    <w:r>
                      <w:rPr>
                        <w:lang w:val="en-US"/>
                      </w:rPr>
                      <w:t>deleteOrder</w:t>
                    </w:r>
                    <w:proofErr w:type="spellEnd"/>
                    <w:r>
                      <w:rPr>
                        <w:lang w:val="en-US"/>
                      </w:rPr>
                      <w:t>(</w:t>
                    </w:r>
                    <w:proofErr w:type="gramEnd"/>
                    <w:r>
                      <w:rPr>
                        <w:lang w:val="en-US"/>
                      </w:rPr>
                      <w:t>): void</w:t>
                    </w:r>
                  </w:p>
                  <w:p w:rsidR="00412A56" w:rsidRDefault="00412A56" w:rsidP="00412A5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+   </w:t>
                    </w:r>
                    <w:proofErr w:type="spellStart"/>
                    <w:proofErr w:type="gramStart"/>
                    <w:r>
                      <w:rPr>
                        <w:lang w:val="en-US"/>
                      </w:rPr>
                      <w:t>getOrder</w:t>
                    </w:r>
                    <w:proofErr w:type="spellEnd"/>
                    <w:r>
                      <w:rPr>
                        <w:lang w:val="en-US"/>
                      </w:rPr>
                      <w:t>(</w:t>
                    </w:r>
                    <w:proofErr w:type="gramEnd"/>
                    <w:r>
                      <w:rPr>
                        <w:lang w:val="en-US"/>
                      </w:rPr>
                      <w:t>):  Order</w:t>
                    </w:r>
                  </w:p>
                  <w:p w:rsidR="00412A56" w:rsidRDefault="00412A56" w:rsidP="00412A5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+   </w:t>
                    </w:r>
                    <w:proofErr w:type="spellStart"/>
                    <w:proofErr w:type="gramStart"/>
                    <w:r>
                      <w:rPr>
                        <w:lang w:val="en-US"/>
                      </w:rPr>
                      <w:t>getOrders</w:t>
                    </w:r>
                    <w:proofErr w:type="spellEnd"/>
                    <w:r>
                      <w:rPr>
                        <w:lang w:val="en-US"/>
                      </w:rPr>
                      <w:t>(</w:t>
                    </w:r>
                    <w:proofErr w:type="gramEnd"/>
                    <w:r>
                      <w:rPr>
                        <w:lang w:val="en-US"/>
                      </w:rPr>
                      <w:t>): List&lt;Order&gt;</w:t>
                    </w:r>
                  </w:p>
                  <w:p w:rsidR="00412A56" w:rsidRPr="00D33254" w:rsidRDefault="00412A56" w:rsidP="00412A56">
                    <w:pPr>
                      <w:jc w:val="left"/>
                      <w:rPr>
                        <w:lang w:val="en-US"/>
                      </w:rPr>
                    </w:pPr>
                  </w:p>
                </w:txbxContent>
              </v:textbox>
            </v:rect>
            <w10:wrap anchorx="margin"/>
          </v:group>
        </w:pict>
      </w:r>
      <w:r>
        <w:pict>
          <v:group id="Группа 43" o:spid="_x0000_s1029" style="position:absolute;left:0;text-align:left;margin-left:285.25pt;margin-top:226.35pt;width:93pt;height:50.25pt;z-index:251667456;mso-height-relative:margin" coordsize="11811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">
            <v:rect id="Прямоугольник 44" o:spid="_x0000_s1030" style="position:absolute;width:11811;height:314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/R7cUA&#10;AADbAAAADwAAAGRycy9kb3ducmV2LnhtbESPQWvCQBSE70L/w/IK3nSjDVJSVxGlRQUPmgo9PrLP&#10;JDb7Ns2umvx7VxB6HGbmG2Y6b00lrtS40rKC0TACQZxZXXKu4Dv9HLyDcB5ZY2WZFHTkYD576U0x&#10;0fbGe7oefC4ChF2CCgrv60RKlxVk0A1tTRy8k20M+iCbXOoGbwFuKjmOook0WHJYKLCmZUHZ7+Fi&#10;FPzFX6fl5Fx16fbctcfV5uftuFsr1X9tFx8gPLX+P/xsr7WCOIbHl/AD5O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f9HtxQAAANsAAAAPAAAAAAAAAAAAAAAAAJgCAABkcnMv&#10;ZG93bnJldi54bWxQSwUGAAAAAAQABAD1AAAAigMAAAAA&#10;" fillcolor="#f2f2f2 [3052]" strokecolor="#4472c4 [3208]" strokeweight="1pt">
              <v:shadow on="t" color="black" opacity="26214f" origin="-.5,-.5" offset=".74836mm,.74836mm"/>
              <v:textbox>
                <w:txbxContent>
                  <w:p w:rsidR="00412A56" w:rsidRPr="00CD09B9" w:rsidRDefault="00412A56" w:rsidP="00412A56">
                    <w:pPr>
                      <w:jc w:val="center"/>
                      <w:rPr>
                        <w:b/>
                        <w:lang w:val="en-US"/>
                      </w:rPr>
                    </w:pPr>
                    <w:proofErr w:type="spellStart"/>
                    <w:r>
                      <w:rPr>
                        <w:b/>
                        <w:lang w:val="en-US"/>
                      </w:rPr>
                      <w:t>DBOrders</w:t>
                    </w:r>
                    <w:proofErr w:type="spellEnd"/>
                  </w:p>
                </w:txbxContent>
              </v:textbox>
            </v:rect>
            <v:rect id="Прямоугольник 45" o:spid="_x0000_s1031" style="position:absolute;top:3143;width:11811;height:323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N0dsYA&#10;AADbAAAADwAAAGRycy9kb3ducmV2LnhtbESPQWvCQBSE74X+h+UVeqsbrUqJWaUoFS14aGygx0f2&#10;mcRm36bZVZN/7xYEj8PMfMMki87U4kytqywrGA4iEMS51RUXCr73Hy9vIJxH1lhbJgU9OVjMHx8S&#10;jLW98BedU1+IAGEXo4LS+yaW0uUlGXQD2xAH72Bbgz7ItpC6xUuAm1qOomgqDVYcFkpsaFlS/pue&#10;jIK/8fqwnB7rfv957Ltstf15zXYbpZ6fuvcZCE+dv4dv7Y1WMJ7A/5fwA+T8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TN0dsYAAADbAAAADwAAAAAAAAAAAAAAAACYAgAAZHJz&#10;L2Rvd25yZXYueG1sUEsFBgAAAAAEAAQA9QAAAIsDAAAAAA==&#10;" fillcolor="#f2f2f2 [3052]" strokecolor="#4472c4 [3208]" strokeweight="1pt">
              <v:shadow on="t" color="black" opacity="26214f" origin="-.5,-.5" offset=".74836mm,.74836mm"/>
              <v:textbox>
                <w:txbxContent>
                  <w:p w:rsidR="00412A56" w:rsidRDefault="00412A56" w:rsidP="00412A56">
                    <w:pPr>
                      <w:rPr>
                        <w:lang w:val="en-US"/>
                      </w:rPr>
                    </w:pPr>
                  </w:p>
                  <w:p w:rsidR="00412A56" w:rsidRPr="00D33254" w:rsidRDefault="00412A56" w:rsidP="00412A56">
                    <w:pPr>
                      <w:jc w:val="left"/>
                      <w:rPr>
                        <w:lang w:val="en-US"/>
                      </w:rPr>
                    </w:pPr>
                  </w:p>
                </w:txbxContent>
              </v:textbox>
            </v:rect>
          </v:group>
        </w:pict>
      </w:r>
      <w:r>
        <w:pict>
          <v:group id="Группа 40" o:spid="_x0000_s1102" style="position:absolute;left:0;text-align:left;margin-left:321.25pt;margin-top:155.1pt;width:16.5pt;height:64.5pt;z-index:251666432" coordsize="2095,8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">
            <v:line id="Прямая соединительная линия 41" o:spid="_x0000_s1104" style="position:absolute;visibility:visible" from="952,0" to="1047,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IKs8MAAADbAAAADwAAAGRycy9kb3ducmV2LnhtbESPQWvCQBSE70L/w/IK3szGVmyJrlIE&#10;iydBbQ/eHtlnNjb7Nma3Sfz3riB4HGbmG2a+7G0lWmp86VjBOElBEOdOl1wo+DmsR58gfEDWWDkm&#10;BVfysFy8DOaYadfxjtp9KESEsM9QgQmhzqT0uSGLPnE1cfROrrEYomwKqRvsItxW8i1Np9JiyXHB&#10;YE0rQ/nf/t8quGC+Jnv8/W7TzrTv01O9/TgflRq+9l8zEIH68Aw/2hutYDKG+5f4A+Ti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+iCrPDAAAA2wAAAA8AAAAAAAAAAAAA&#10;AAAAoQIAAGRycy9kb3ducmV2LnhtbFBLBQYAAAAABAAEAPkAAACRAwAAAAA=&#10;" strokecolor="#5b9bd5 [3204]" strokeweight=".5pt">
              <v:stroke joinstyle="miter"/>
            </v:line>
            <v:shape id="Ромб 42" o:spid="_x0000_s1103" type="#_x0000_t4" style="position:absolute;top:5524;width:2095;height:266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0YycYA&#10;AADbAAAADwAAAGRycy9kb3ducmV2LnhtbESPQWvCQBCF7wX/wzKCt7oxWJXUVWygkh56MHpob9Ps&#10;mASzsyG7Jum/7xYKPT7evO/N2+5H04ieOldbVrCYRyCIC6trLhVczq+PGxDOI2tsLJOCb3Kw300e&#10;tphoO/CJ+tyXIkDYJaig8r5NpHRFRQbd3LbEwbvazqAPsiul7nAIcNPIOIpW0mDNoaHCltKKilt+&#10;N+GN4lYfTfm+7t++PvrV5zV9eslypWbT8fAMwtPo/4//0plWsIzhd0sAgNz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O0YycYAAADbAAAADwAAAAAAAAAAAAAAAACYAgAAZHJz&#10;L2Rvd25yZXYueG1sUEsFBgAAAAAEAAQA9QAAAIsDAAAAAA==&#10;" fillcolor="#5b9bd5 [3204]" strokecolor="#1f4d78 [1604]" strokeweight="1pt"/>
          </v:group>
        </w:pict>
      </w:r>
      <w:r>
        <w:pict>
          <v:group id="Группа 8" o:spid="_x0000_s1032" style="position:absolute;left:0;text-align:left;margin-left:365.4pt;margin-top:3.7pt;width:93pt;height:153pt;z-index:251665408;mso-position-horizontal-relative:page;mso-height-relative:margin" coordsize="11811,15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">
            <v:rect id="Прямоугольник 9" o:spid="_x0000_s1033" style="position:absolute;width:11811;height:314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rmdMYA&#10;AADaAAAADwAAAGRycy9kb3ducmV2LnhtbESPW2vCQBSE3wv9D8sRfKsbW5Ea3UhRKlbwoV7Ax0P2&#10;5GKzZ2N21eTfd4VCH4eZ+YaZzVtTiRs1rrSsYDiIQBCnVpecKzjsP1/eQTiPrLGyTAo6cjBPnp9m&#10;GGt752+67XwuAoRdjAoK7+tYSpcWZNANbE0cvMw2Bn2QTS51g/cAN5V8jaKxNFhyWCiwpkVB6c/u&#10;ahRcRqtsMT5X3X5z7trj8uv0dtyuler32o8pCE+t/w//tddawQQeV8INkM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lrmdMYAAADaAAAADwAAAAAAAAAAAAAAAACYAgAAZHJz&#10;L2Rvd25yZXYueG1sUEsFBgAAAAAEAAQA9QAAAIsDAAAAAA==&#10;" fillcolor="#f2f2f2 [3052]" strokecolor="#4472c4 [3208]" strokeweight="1pt">
              <v:shadow on="t" color="black" opacity="26214f" origin="-.5,-.5" offset=".74836mm,.74836mm"/>
              <v:textbox>
                <w:txbxContent>
                  <w:p w:rsidR="00412A56" w:rsidRPr="00CD09B9" w:rsidRDefault="00412A56" w:rsidP="00412A56">
                    <w:pPr>
                      <w:jc w:val="center"/>
                      <w:rPr>
                        <w:b/>
                        <w:lang w:val="en-US"/>
                      </w:rPr>
                    </w:pPr>
                    <w:r w:rsidRPr="00CD09B9">
                      <w:rPr>
                        <w:b/>
                        <w:lang w:val="en-US"/>
                      </w:rPr>
                      <w:t>Order</w:t>
                    </w:r>
                  </w:p>
                </w:txbxContent>
              </v:textbox>
            </v:rect>
            <v:rect id="Прямоугольник 10" o:spid="_x0000_s1034" style="position:absolute;top:3143;width:11811;height:119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f488YA&#10;AADbAAAADwAAAGRycy9kb3ducmV2LnhtbESPQWvCQBCF74L/YRnBm27UIiV1laK02EIPaoUeh+yY&#10;xGZnY3aryb/vHARvM7w3732zWLWuUldqQunZwGScgCLOvC05N/B9eBs9gwoR2WLlmQx0FGC17PcW&#10;mFp/4x1d9zFXEsIhRQNFjHWqdcgKchjGviYW7eQbh1HWJte2wZuEu0pPk2SuHZYsDQXWtC4o+93/&#10;OQOXp/fTen6uusPnuWuPm4+f2fFra8xw0L6+gIrUxof5fr21gi/08osMoJ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vf488YAAADbAAAADwAAAAAAAAAAAAAAAACYAgAAZHJz&#10;L2Rvd25yZXYueG1sUEsFBgAAAAAEAAQA9QAAAIsDAAAAAA==&#10;" fillcolor="#f2f2f2 [3052]" strokecolor="#4472c4 [3208]" strokeweight="1pt">
              <v:shadow on="t" color="black" opacity="26214f" origin="-.5,-.5" offset=".74836mm,.74836mm"/>
              <v:textbox>
                <w:txbxContent>
                  <w:p w:rsidR="00412A56" w:rsidRDefault="00412A56" w:rsidP="00412A5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+   </w:t>
                    </w:r>
                    <w:proofErr w:type="spellStart"/>
                    <w:proofErr w:type="gramStart"/>
                    <w:r>
                      <w:rPr>
                        <w:lang w:val="en-US"/>
                      </w:rPr>
                      <w:t>clientPhone</w:t>
                    </w:r>
                    <w:proofErr w:type="spellEnd"/>
                    <w:proofErr w:type="gramEnd"/>
                  </w:p>
                  <w:p w:rsidR="00412A56" w:rsidRDefault="00412A56" w:rsidP="00412A5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+   </w:t>
                    </w:r>
                    <w:proofErr w:type="spellStart"/>
                    <w:proofErr w:type="gramStart"/>
                    <w:r>
                      <w:rPr>
                        <w:lang w:val="en-US"/>
                      </w:rPr>
                      <w:t>toAdress</w:t>
                    </w:r>
                    <w:proofErr w:type="spellEnd"/>
                    <w:proofErr w:type="gramEnd"/>
                  </w:p>
                  <w:p w:rsidR="00412A56" w:rsidRDefault="00412A56" w:rsidP="00412A5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+   </w:t>
                    </w:r>
                    <w:proofErr w:type="spellStart"/>
                    <w:proofErr w:type="gramStart"/>
                    <w:r>
                      <w:rPr>
                        <w:lang w:val="en-US"/>
                      </w:rPr>
                      <w:t>fromAdress</w:t>
                    </w:r>
                    <w:proofErr w:type="spellEnd"/>
                    <w:proofErr w:type="gramEnd"/>
                  </w:p>
                  <w:p w:rsidR="00412A56" w:rsidRDefault="00412A56" w:rsidP="00412A5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+   </w:t>
                    </w:r>
                    <w:proofErr w:type="spellStart"/>
                    <w:proofErr w:type="gramStart"/>
                    <w:r>
                      <w:rPr>
                        <w:lang w:val="en-US"/>
                      </w:rPr>
                      <w:t>orderID</w:t>
                    </w:r>
                    <w:proofErr w:type="spellEnd"/>
                    <w:proofErr w:type="gramEnd"/>
                  </w:p>
                  <w:p w:rsidR="00412A56" w:rsidRDefault="00412A56" w:rsidP="00412A5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+   </w:t>
                    </w:r>
                    <w:proofErr w:type="spellStart"/>
                    <w:proofErr w:type="gramStart"/>
                    <w:r>
                      <w:rPr>
                        <w:lang w:val="en-US"/>
                      </w:rPr>
                      <w:t>orderStatus</w:t>
                    </w:r>
                    <w:proofErr w:type="spellEnd"/>
                    <w:proofErr w:type="gramEnd"/>
                  </w:p>
                  <w:p w:rsidR="00412A56" w:rsidRDefault="00412A56" w:rsidP="00412A56">
                    <w:pPr>
                      <w:rPr>
                        <w:lang w:val="en-US"/>
                      </w:rPr>
                    </w:pPr>
                  </w:p>
                  <w:p w:rsidR="00412A56" w:rsidRPr="00D33254" w:rsidRDefault="00412A56" w:rsidP="00412A56">
                    <w:pPr>
                      <w:jc w:val="left"/>
                      <w:rPr>
                        <w:lang w:val="en-US"/>
                      </w:rPr>
                    </w:pPr>
                  </w:p>
                </w:txbxContent>
              </v:textbox>
            </v:rect>
            <w10:wrap anchorx="page"/>
          </v:group>
        </w:pict>
      </w:r>
      <w:r w:rsidRPr="00F30DDE">
        <w:rPr>
          <w:lang w:val="en-US"/>
        </w:rPr>
        <w:pict>
          <v:group id="Группа 2" o:spid="_x0000_s1035" style="position:absolute;left:0;text-align:left;margin-left:33pt;margin-top:2.95pt;width:93pt;height:118.5pt;z-index:251659264" coordsize="11811,15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">
            <v:rect id="Прямоугольник 3" o:spid="_x0000_s1036" style="position:absolute;width:11811;height:314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7LRnsUA&#10;AADaAAAADwAAAGRycy9kb3ducmV2LnhtbESPQWvCQBSE70L/w/IKvemmWqTErFKUlrTgQW2gx0f2&#10;mUSzb9PsNib/3hWEHoeZ+YZJVr2pRUetqywreJ5EIIhzqysuFHwf3sevIJxH1lhbJgUDOVgtH0YJ&#10;xtpeeEfd3hciQNjFqKD0vomldHlJBt3ENsTBO9rWoA+yLaRu8RLgppbTKJpLgxWHhRIbWpeUn/d/&#10;RsHvy8dxPT/Vw+HrNPTZ5vNnlm1TpZ4e+7cFCE+9/w/f26lWMIPblXAD5P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stGexQAAANoAAAAPAAAAAAAAAAAAAAAAAJgCAABkcnMv&#10;ZG93bnJldi54bWxQSwUGAAAAAAQABAD1AAAAigMAAAAA&#10;" fillcolor="#f2f2f2 [3052]" strokecolor="#4472c4 [3208]" strokeweight="1pt">
              <v:shadow on="t" color="black" opacity="26214f" origin="-.5,-.5" offset=".74836mm,.74836mm"/>
              <v:textbox>
                <w:txbxContent>
                  <w:p w:rsidR="00412A56" w:rsidRPr="00CD09B9" w:rsidRDefault="00412A56" w:rsidP="00412A56">
                    <w:pPr>
                      <w:jc w:val="center"/>
                      <w:rPr>
                        <w:b/>
                        <w:lang w:val="en-US"/>
                      </w:rPr>
                    </w:pPr>
                    <w:r w:rsidRPr="00CD09B9">
                      <w:rPr>
                        <w:b/>
                        <w:lang w:val="en-US"/>
                      </w:rPr>
                      <w:t>Driver</w:t>
                    </w:r>
                  </w:p>
                </w:txbxContent>
              </v:textbox>
            </v:rect>
            <v:rect id="Прямоугольник 4" o:spid="_x0000_s1037" style="position:absolute;top:3143;width:11811;height:119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tJ6sUA&#10;AADaAAAADwAAAGRycy9kb3ducmV2LnhtbESPT2vCQBTE70K/w/IK3nTTVqRE11BSWlToQa3Q4yP7&#10;zB+zb9PsGpNv7wqFHoeZ+Q2zTHpTi45aV1pW8DSNQBBnVpecK/g+fExeQTiPrLG2TAoGcpCsHkZL&#10;jLW98o66vc9FgLCLUUHhfRNL6bKCDLqpbYiDd7KtQR9km0vd4jXATS2fo2guDZYcFgpsKC0oO+8v&#10;RsHv7POUzqt6OGyroT++b35ejl9rpcaP/dsChKfe/4f/2mutYAb3K+EGyN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W0nqxQAAANoAAAAPAAAAAAAAAAAAAAAAAJgCAABkcnMv&#10;ZG93bnJldi54bWxQSwUGAAAAAAQABAD1AAAAigMAAAAA&#10;" fillcolor="#f2f2f2 [3052]" strokecolor="#4472c4 [3208]" strokeweight="1pt">
              <v:shadow on="t" color="black" opacity="26214f" origin="-.5,-.5" offset=".74836mm,.74836mm"/>
              <v:textbox>
                <w:txbxContent>
                  <w:p w:rsidR="00412A56" w:rsidRDefault="00412A56" w:rsidP="00412A5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+   </w:t>
                    </w:r>
                    <w:proofErr w:type="gramStart"/>
                    <w:r>
                      <w:rPr>
                        <w:lang w:val="en-US"/>
                      </w:rPr>
                      <w:t>car</w:t>
                    </w:r>
                    <w:proofErr w:type="gramEnd"/>
                    <w:r>
                      <w:rPr>
                        <w:lang w:val="en-US"/>
                      </w:rPr>
                      <w:t>: string</w:t>
                    </w:r>
                  </w:p>
                  <w:p w:rsidR="00412A56" w:rsidRDefault="00412A56" w:rsidP="00412A5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+   </w:t>
                    </w:r>
                    <w:proofErr w:type="spellStart"/>
                    <w:r>
                      <w:rPr>
                        <w:lang w:val="en-US"/>
                      </w:rPr>
                      <w:t>DriverID</w:t>
                    </w:r>
                    <w:proofErr w:type="spellEnd"/>
                    <w:r>
                      <w:rPr>
                        <w:lang w:val="en-US"/>
                      </w:rPr>
                      <w:t xml:space="preserve">: </w:t>
                    </w:r>
                    <w:proofErr w:type="spellStart"/>
                    <w:r>
                      <w:rPr>
                        <w:lang w:val="en-US"/>
                      </w:rPr>
                      <w:t>int</w:t>
                    </w:r>
                    <w:proofErr w:type="spellEnd"/>
                  </w:p>
                  <w:p w:rsidR="00412A56" w:rsidRDefault="00412A56" w:rsidP="00412A5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+   </w:t>
                    </w:r>
                    <w:proofErr w:type="gramStart"/>
                    <w:r>
                      <w:rPr>
                        <w:lang w:val="en-US"/>
                      </w:rPr>
                      <w:t>status</w:t>
                    </w:r>
                    <w:proofErr w:type="gramEnd"/>
                    <w:r>
                      <w:rPr>
                        <w:lang w:val="en-US"/>
                      </w:rPr>
                      <w:t>: string</w:t>
                    </w:r>
                  </w:p>
                  <w:p w:rsidR="00412A56" w:rsidRDefault="00412A56" w:rsidP="00412A5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+   FIO: string</w:t>
                    </w:r>
                  </w:p>
                  <w:p w:rsidR="00412A56" w:rsidRDefault="00412A56" w:rsidP="00412A56">
                    <w:pPr>
                      <w:rPr>
                        <w:lang w:val="en-US"/>
                      </w:rPr>
                    </w:pPr>
                  </w:p>
                  <w:p w:rsidR="00412A56" w:rsidRPr="00D33254" w:rsidRDefault="00412A56" w:rsidP="00412A56">
                    <w:pPr>
                      <w:jc w:val="left"/>
                      <w:rPr>
                        <w:lang w:val="en-US"/>
                      </w:rPr>
                    </w:pPr>
                  </w:p>
                </w:txbxContent>
              </v:textbox>
            </v:rect>
          </v:group>
        </w:pict>
      </w:r>
      <w:r w:rsidRPr="00F30DDE">
        <w:rPr>
          <w:lang w:val="en-US"/>
        </w:rPr>
        <w:pict>
          <v:group id="Группа 26" o:spid="_x0000_s1099" style="position:absolute;left:0;text-align:left;margin-left:66pt;margin-top:119.2pt;width:16.5pt;height:64.5pt;z-index:251660288" coordsize="2095,8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">
            <v:line id="Прямая соединительная линия 24" o:spid="_x0000_s1101" style="position:absolute;visibility:visible" from="952,0" to="1047,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pMi8MAAADbAAAADwAAAGRycy9kb3ducmV2LnhtbESPQWvCQBSE74X+h+UVetONVqxEVxHB&#10;0pOg1oO3R/aZjWbfxuyaxH/vCkKPw8x8w8wWnS1FQ7UvHCsY9BMQxJnTBecK/vbr3gSED8gaS8ek&#10;4E4eFvP3txmm2rW8pWYXchEh7FNUYEKoUil9Zsii77uKOHonV1sMUda51DW2EW5LOUySsbRYcFww&#10;WNHKUHbZ3ayCK2ZrssfDT5O0pvkan6rN9/mo1OdHt5yCCNSF//Cr/asVDEfw/BJ/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IKTIvDAAAA2wAAAA8AAAAAAAAAAAAA&#10;AAAAoQIAAGRycy9kb3ducmV2LnhtbFBLBQYAAAAABAAEAPkAAACRAwAAAAA=&#10;" strokecolor="#5b9bd5 [3204]" strokeweight=".5pt">
              <v:stroke joinstyle="miter"/>
            </v:line>
            <v:shape id="Ромб 25" o:spid="_x0000_s1100" type="#_x0000_t4" style="position:absolute;top:5524;width:2095;height:266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tlHcYA&#10;AADbAAAADwAAAGRycy9kb3ducmV2LnhtbESPQWvCQBCF7wX/wzKCt7oxoJXUVapQSQ8eGj3Y2zQ7&#10;JiHZ2ZDdJum/dwsFj48373vzNrvRNKKnzlWWFSzmEQji3OqKCwWX8/vzGoTzyBoby6TglxzstpOn&#10;DSbaDvxJfeYLESDsElRQet8mUrq8JINublvi4N1sZ9AH2RVSdzgEuGlkHEUrabDi0FBiS4eS8jr7&#10;MeGNvK6Opji99B/f1371dTss92mm1Gw6vr2C8DT6x/F/OtUK4iX8bQkAkN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ttlHcYAAADbAAAADwAAAAAAAAAAAAAAAACYAgAAZHJz&#10;L2Rvd25yZXYueG1sUEsFBgAAAAAEAAQA9QAAAIsDAAAAAA==&#10;" fillcolor="#5b9bd5 [3204]" strokecolor="#1f4d78 [1604]" strokeweight="1pt"/>
          </v:group>
        </w:pict>
      </w:r>
      <w:r w:rsidRPr="00F30DDE">
        <w:rPr>
          <w:lang w:val="en-US"/>
        </w:rPr>
        <w:pict>
          <v:group id="Группа 31" o:spid="_x0000_s1038" style="position:absolute;left:0;text-align:left;margin-left:30pt;margin-top:187.45pt;width:93pt;height:50.25pt;z-index:251661312;mso-height-relative:margin" coordsize="11811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">
            <v:rect id="Прямоугольник 33" o:spid="_x0000_s1039" style="position:absolute;width:11811;height:314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A65MYA&#10;AADbAAAADwAAAGRycy9kb3ducmV2LnhtbESPT2vCQBTE70K/w/IK3nTTRkTSrFIsigo9qBV6fGRf&#10;/tjs25hdNfn23ULB4zAzv2HSRWdqcaPWVZYVvIwjEMSZ1RUXCr6Oq9EMhPPIGmvLpKAnB4v50yDF&#10;RNs77+l28IUIEHYJKii9bxIpXVaSQTe2DXHwctsa9EG2hdQt3gPc1PI1iqbSYMVhocSGliVlP4er&#10;UXCZrPPl9Fz3x925704f2+/49LlRavjcvb+B8NT5R/i/vdEK4hj+voQfIO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ZA65MYAAADbAAAADwAAAAAAAAAAAAAAAACYAgAAZHJz&#10;L2Rvd25yZXYueG1sUEsFBgAAAAAEAAQA9QAAAIsDAAAAAA==&#10;" fillcolor="#f2f2f2 [3052]" strokecolor="#4472c4 [3208]" strokeweight="1pt">
              <v:shadow on="t" color="black" opacity="26214f" origin="-.5,-.5" offset=".74836mm,.74836mm"/>
              <v:textbox>
                <w:txbxContent>
                  <w:p w:rsidR="00412A56" w:rsidRPr="00CD09B9" w:rsidRDefault="00412A56" w:rsidP="00412A56">
                    <w:pPr>
                      <w:jc w:val="center"/>
                      <w:rPr>
                        <w:b/>
                        <w:lang w:val="en-US"/>
                      </w:rPr>
                    </w:pPr>
                    <w:proofErr w:type="spellStart"/>
                    <w:r>
                      <w:rPr>
                        <w:b/>
                        <w:lang w:val="en-US"/>
                      </w:rPr>
                      <w:t>DB</w:t>
                    </w:r>
                    <w:r w:rsidRPr="00CD09B9">
                      <w:rPr>
                        <w:b/>
                        <w:lang w:val="en-US"/>
                      </w:rPr>
                      <w:t>Driver</w:t>
                    </w:r>
                    <w:r>
                      <w:rPr>
                        <w:b/>
                        <w:lang w:val="en-US"/>
                      </w:rPr>
                      <w:t>s</w:t>
                    </w:r>
                    <w:proofErr w:type="spellEnd"/>
                  </w:p>
                </w:txbxContent>
              </v:textbox>
            </v:rect>
            <v:rect id="Прямоугольник 39" o:spid="_x0000_s1040" style="position:absolute;top:3143;width:11811;height:323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gNDsYA&#10;AADbAAAADwAAAGRycy9kb3ducmV2LnhtbESPT2vCQBTE70K/w/IKvenGP4hGVxGlRQse1Ao9PrLP&#10;JJp9m2ZXTb69WxA8DjPzG2Y6r00hblS53LKCbicCQZxYnXOq4Ofw2R6BcB5ZY2GZFDTkYD57a00x&#10;1vbOO7rtfSoChF2MCjLvy1hKl2Rk0HVsSRy8k60M+iCrVOoK7wFuCtmLoqE0mHNYyLCkZUbJZX81&#10;Cv4GX6fl8Fw0h+9zUx9Xm9/+cbtW6uO9XkxAeKr9K/xsr7WC/hj+v4QfIG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HgNDsYAAADbAAAADwAAAAAAAAAAAAAAAACYAgAAZHJz&#10;L2Rvd25yZXYueG1sUEsFBgAAAAAEAAQA9QAAAIsDAAAAAA==&#10;" fillcolor="#f2f2f2 [3052]" strokecolor="#4472c4 [3208]" strokeweight="1pt">
              <v:shadow on="t" color="black" opacity="26214f" origin="-.5,-.5" offset=".74836mm,.74836mm"/>
              <v:textbox>
                <w:txbxContent>
                  <w:p w:rsidR="00412A56" w:rsidRDefault="00412A56" w:rsidP="00412A56">
                    <w:pPr>
                      <w:rPr>
                        <w:lang w:val="en-US"/>
                      </w:rPr>
                    </w:pPr>
                  </w:p>
                  <w:p w:rsidR="00412A56" w:rsidRPr="00D33254" w:rsidRDefault="00412A56" w:rsidP="00412A56">
                    <w:pPr>
                      <w:jc w:val="left"/>
                      <w:rPr>
                        <w:lang w:val="en-US"/>
                      </w:rPr>
                    </w:pPr>
                  </w:p>
                </w:txbxContent>
              </v:textbox>
            </v:rect>
          </v:group>
        </w:pict>
      </w:r>
      <w:r w:rsidRPr="00F30DDE">
        <w:rPr>
          <w:lang w:val="en-US"/>
        </w:rPr>
        <w:pict>
          <v:group id="Группа 56" o:spid="_x0000_s1096" style="position:absolute;left:0;text-align:left;margin-left:69pt;margin-top:238.45pt;width:16.5pt;height:54pt;z-index:251663360;mso-width-relative:margin;mso-height-relative:margin" coordsize="2095,8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">
            <v:line id="Прямая соединительная линия 57" o:spid="_x0000_s1098" style="position:absolute;visibility:visible" from="952,0" to="1047,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6hgcQAAADbAAAADwAAAGRycy9kb3ducmV2LnhtbESPzWrDMBCE74W+g9hAb4mclsbFtRJK&#10;IKWnQv4OuS3W2nJirRxLtd23rwKBHoeZ+YbJV6NtRE+drx0rmM8SEMSF0zVXCg77zfQNhA/IGhvH&#10;pOCXPKyWjw85ZtoNvKV+FyoRIewzVGBCaDMpfWHIop+5ljh6pesshii7SuoOhwi3jXxOkoW0WHNc&#10;MNjS2lBx2f1YBVcsNmRPx88+GUz/sijb7/R8UuppMn68gwg0hv/wvf2lFbymcPsSf4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3qGBxAAAANsAAAAPAAAAAAAAAAAA&#10;AAAAAKECAABkcnMvZG93bnJldi54bWxQSwUGAAAAAAQABAD5AAAAkgMAAAAA&#10;" strokecolor="#5b9bd5 [3204]" strokeweight=".5pt">
              <v:stroke joinstyle="miter"/>
            </v:line>
            <v:shape id="Ромб 58" o:spid="_x0000_s1097" type="#_x0000_t4" style="position:absolute;top:5524;width:2095;height:266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y5/sUA&#10;AADbAAAADwAAAGRycy9kb3ducmV2LnhtbESPPW/CQAyGdyT+w8lI3eBSJKAKXFBBakWHDoQO7WZy&#10;zofI+aLcNaT/vh4qdbRev48f7/aja9VAfWg8G3hcJKCIC28brgx8XF7mT6BCRLbYeiYDPxRgn00n&#10;O0ytv/OZhjxWSiAcUjRQx9ilWoeiJodh4TtiyUrfO4wy9pW2Pd4F7lq9TJK1dtiwXKixo2NNxS3/&#10;dqJR3JpXV71vhrfr57D+Ko+rwyk35mE2Pm9BRRrj//Jf+2QNrERWfhEA6O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3Ln+xQAAANsAAAAPAAAAAAAAAAAAAAAAAJgCAABkcnMv&#10;ZG93bnJldi54bWxQSwUGAAAAAAQABAD1AAAAigMAAAAA&#10;" fillcolor="#5b9bd5 [3204]" strokecolor="#1f4d78 [1604]" strokeweight="1pt"/>
          </v:group>
        </w:pict>
      </w:r>
    </w:p>
    <w:p w:rsidR="00D83350" w:rsidRPr="001D3F73" w:rsidRDefault="00D83350" w:rsidP="000965C8"/>
    <w:p w:rsidR="00D83350" w:rsidRPr="001D3F73" w:rsidRDefault="00D83350" w:rsidP="000965C8"/>
    <w:p w:rsidR="00D83350" w:rsidRPr="001D3F73" w:rsidRDefault="00D83350" w:rsidP="000965C8"/>
    <w:p w:rsidR="00D83350" w:rsidRPr="001D3F73" w:rsidRDefault="00D83350" w:rsidP="000965C8"/>
    <w:p w:rsidR="00D83350" w:rsidRPr="001D3F73" w:rsidRDefault="00D83350" w:rsidP="000965C8"/>
    <w:p w:rsidR="00D83350" w:rsidRPr="001D3F73" w:rsidRDefault="00D83350" w:rsidP="000965C8"/>
    <w:p w:rsidR="00D83350" w:rsidRPr="001D3F73" w:rsidRDefault="00D83350" w:rsidP="000965C8"/>
    <w:p w:rsidR="00D83350" w:rsidRPr="001D3F73" w:rsidRDefault="00D83350" w:rsidP="000965C8"/>
    <w:p w:rsidR="00D83350" w:rsidRPr="001D3F73" w:rsidRDefault="00D83350" w:rsidP="000965C8"/>
    <w:p w:rsidR="00D83350" w:rsidRDefault="00D83350" w:rsidP="000965C8"/>
    <w:p w:rsidR="009907C7" w:rsidRDefault="009907C7" w:rsidP="000965C8"/>
    <w:p w:rsidR="009907C7" w:rsidRDefault="009907C7" w:rsidP="000965C8"/>
    <w:p w:rsidR="009907C7" w:rsidRDefault="009907C7" w:rsidP="000965C8"/>
    <w:p w:rsidR="009907C7" w:rsidRDefault="00F30DDE" w:rsidP="000965C8">
      <w:r w:rsidRPr="00F30DDE">
        <w:rPr>
          <w:lang w:val="en-US"/>
        </w:rPr>
        <w:pict>
          <v:group id="Группа 46" o:spid="_x0000_s1041" style="position:absolute;left:0;text-align:left;margin-left:-.3pt;margin-top:18.25pt;width:168pt;height:201pt;z-index:251662336;mso-width-relative:margin;mso-height-relative:margin" coordsize="11811,10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">
            <v:rect id="Прямоугольник 47" o:spid="_x0000_s1042" style="position:absolute;width:11811;height:314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1PmsYA&#10;AADbAAAADwAAAGRycy9kb3ducmV2LnhtbESPQWvCQBSE74X+h+UVetONVmyJWaUoFS14MDbQ4yP7&#10;TGKzb9Psqsm/dwtCj8PMfMMki87U4kKtqywrGA0jEMS51RUXCr4OH4M3EM4ja6wtk4KeHCzmjw8J&#10;xtpeeU+X1BciQNjFqKD0vomldHlJBt3QNsTBO9rWoA+yLaRu8RrgppbjKJpKgxWHhRIbWpaU/6Rn&#10;o+B3sj4up6e6P3ye+i5bbb9fst1Gqeen7n0GwlPn/8P39kYrmLzC35fwA+T8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q1PmsYAAADbAAAADwAAAAAAAAAAAAAAAACYAgAAZHJz&#10;L2Rvd25yZXYueG1sUEsFBgAAAAAEAAQA9QAAAIsDAAAAAA==&#10;" fillcolor="#f2f2f2 [3052]" strokecolor="#4472c4 [3208]" strokeweight="1pt">
              <v:shadow on="t" color="black" opacity="26214f" origin="-.5,-.5" offset=".74836mm,.74836mm"/>
              <v:textbox>
                <w:txbxContent>
                  <w:p w:rsidR="00412A56" w:rsidRPr="00CD09B9" w:rsidRDefault="00412A56" w:rsidP="00412A56">
                    <w:pPr>
                      <w:jc w:val="center"/>
                      <w:rPr>
                        <w:b/>
                        <w:lang w:val="en-US"/>
                      </w:rPr>
                    </w:pPr>
                    <w:proofErr w:type="spellStart"/>
                    <w:r>
                      <w:rPr>
                        <w:b/>
                        <w:lang w:val="en-US"/>
                      </w:rPr>
                      <w:t>DBDriversContent</w:t>
                    </w:r>
                    <w:proofErr w:type="spellEnd"/>
                  </w:p>
                </w:txbxContent>
              </v:textbox>
            </v:rect>
            <v:rect id="Прямоугольник 48" o:spid="_x0000_s1043" style="position:absolute;top:3143;width:11811;height:714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Lb6MIA&#10;AADbAAAADwAAAGRycy9kb3ducmV2LnhtbERPy4rCMBTdD/gP4QruNPWBDB2jiKKo4GLqCLO8NNe2&#10;TnNTm6jt35uFMMvDec8WjSnFg2pXWFYwHEQgiFOrC84U/Jw2/U8QziNrLC2TgpYcLOadjxnG2j75&#10;mx6Jz0QIYRejgtz7KpbSpTkZdANbEQfuYmuDPsA6k7rGZwg3pRxF0VQaLDg05FjRKqf0L7kbBbfJ&#10;9rKaXsv2dLi2zXm9/x2fjzulet1m+QXCU+P/xW/3TiuYhLHhS/gBc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MtvowgAAANsAAAAPAAAAAAAAAAAAAAAAAJgCAABkcnMvZG93&#10;bnJldi54bWxQSwUGAAAAAAQABAD1AAAAhwMAAAAA&#10;" fillcolor="#f2f2f2 [3052]" strokecolor="#4472c4 [3208]" strokeweight="1pt">
              <v:shadow on="t" color="black" opacity="26214f" origin="-.5,-.5" offset=".74836mm,.74836mm"/>
              <v:textbox>
                <w:txbxContent>
                  <w:p w:rsidR="00412A56" w:rsidRDefault="00412A56" w:rsidP="00412A5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+   </w:t>
                    </w:r>
                    <w:proofErr w:type="spellStart"/>
                    <w:proofErr w:type="gramStart"/>
                    <w:r>
                      <w:rPr>
                        <w:lang w:val="en-US"/>
                      </w:rPr>
                      <w:t>addDriver</w:t>
                    </w:r>
                    <w:proofErr w:type="spellEnd"/>
                    <w:r>
                      <w:rPr>
                        <w:lang w:val="en-US"/>
                      </w:rPr>
                      <w:t>(</w:t>
                    </w:r>
                    <w:proofErr w:type="gramEnd"/>
                    <w:r>
                      <w:rPr>
                        <w:lang w:val="en-US"/>
                      </w:rPr>
                      <w:t>): void</w:t>
                    </w:r>
                  </w:p>
                  <w:p w:rsidR="00412A56" w:rsidRDefault="00412A56" w:rsidP="00412A5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+   </w:t>
                    </w:r>
                    <w:proofErr w:type="spellStart"/>
                    <w:proofErr w:type="gramStart"/>
                    <w:r>
                      <w:rPr>
                        <w:lang w:val="en-US"/>
                      </w:rPr>
                      <w:t>changeStatus</w:t>
                    </w:r>
                    <w:proofErr w:type="spellEnd"/>
                    <w:r>
                      <w:rPr>
                        <w:lang w:val="en-US"/>
                      </w:rPr>
                      <w:t>(</w:t>
                    </w:r>
                    <w:proofErr w:type="gramEnd"/>
                    <w:r>
                      <w:rPr>
                        <w:lang w:val="en-US"/>
                      </w:rPr>
                      <w:t>): void</w:t>
                    </w:r>
                  </w:p>
                  <w:p w:rsidR="00412A56" w:rsidRDefault="00412A56" w:rsidP="00412A5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+   </w:t>
                    </w:r>
                    <w:proofErr w:type="spellStart"/>
                    <w:proofErr w:type="gramStart"/>
                    <w:r>
                      <w:rPr>
                        <w:lang w:val="en-US"/>
                      </w:rPr>
                      <w:t>deleteDriver</w:t>
                    </w:r>
                    <w:proofErr w:type="spellEnd"/>
                    <w:r>
                      <w:rPr>
                        <w:lang w:val="en-US"/>
                      </w:rPr>
                      <w:t>(</w:t>
                    </w:r>
                    <w:proofErr w:type="gramEnd"/>
                    <w:r>
                      <w:rPr>
                        <w:lang w:val="en-US"/>
                      </w:rPr>
                      <w:t>): void</w:t>
                    </w:r>
                  </w:p>
                  <w:p w:rsidR="00412A56" w:rsidRDefault="00412A56" w:rsidP="00412A5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+   </w:t>
                    </w:r>
                    <w:proofErr w:type="spellStart"/>
                    <w:proofErr w:type="gramStart"/>
                    <w:r>
                      <w:rPr>
                        <w:lang w:val="en-US"/>
                      </w:rPr>
                      <w:t>getDriver</w:t>
                    </w:r>
                    <w:proofErr w:type="spellEnd"/>
                    <w:r>
                      <w:rPr>
                        <w:lang w:val="en-US"/>
                      </w:rPr>
                      <w:t>(</w:t>
                    </w:r>
                    <w:proofErr w:type="gramEnd"/>
                    <w:r>
                      <w:rPr>
                        <w:lang w:val="en-US"/>
                      </w:rPr>
                      <w:t>): Driver</w:t>
                    </w:r>
                  </w:p>
                  <w:p w:rsidR="00412A56" w:rsidRDefault="00412A56" w:rsidP="00412A5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+   </w:t>
                    </w:r>
                    <w:proofErr w:type="spellStart"/>
                    <w:proofErr w:type="gramStart"/>
                    <w:r>
                      <w:rPr>
                        <w:lang w:val="en-US"/>
                      </w:rPr>
                      <w:t>getDrivers</w:t>
                    </w:r>
                    <w:proofErr w:type="spellEnd"/>
                    <w:r>
                      <w:rPr>
                        <w:lang w:val="en-US"/>
                      </w:rPr>
                      <w:t>(</w:t>
                    </w:r>
                    <w:proofErr w:type="gramEnd"/>
                    <w:r>
                      <w:rPr>
                        <w:lang w:val="en-US"/>
                      </w:rPr>
                      <w:t>): List&lt;Driver&gt;</w:t>
                    </w:r>
                  </w:p>
                  <w:p w:rsidR="00412A56" w:rsidRDefault="00412A56" w:rsidP="00412A5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+   </w:t>
                    </w:r>
                    <w:proofErr w:type="spellStart"/>
                    <w:proofErr w:type="gramStart"/>
                    <w:r>
                      <w:rPr>
                        <w:lang w:val="en-US"/>
                      </w:rPr>
                      <w:t>changeDriver</w:t>
                    </w:r>
                    <w:proofErr w:type="spellEnd"/>
                    <w:r>
                      <w:rPr>
                        <w:lang w:val="en-US"/>
                      </w:rPr>
                      <w:t>(</w:t>
                    </w:r>
                    <w:proofErr w:type="gramEnd"/>
                    <w:r>
                      <w:rPr>
                        <w:lang w:val="en-US"/>
                      </w:rPr>
                      <w:t>): void</w:t>
                    </w:r>
                  </w:p>
                  <w:p w:rsidR="00412A56" w:rsidRDefault="00412A56" w:rsidP="00412A56">
                    <w:pPr>
                      <w:rPr>
                        <w:lang w:val="en-US"/>
                      </w:rPr>
                    </w:pPr>
                  </w:p>
                  <w:p w:rsidR="00412A56" w:rsidRPr="00D33254" w:rsidRDefault="00412A56" w:rsidP="00412A56">
                    <w:pPr>
                      <w:jc w:val="left"/>
                      <w:rPr>
                        <w:lang w:val="en-US"/>
                      </w:rPr>
                    </w:pPr>
                  </w:p>
                </w:txbxContent>
              </v:textbox>
            </v:rect>
          </v:group>
        </w:pict>
      </w:r>
    </w:p>
    <w:p w:rsidR="009907C7" w:rsidRDefault="009907C7" w:rsidP="000965C8"/>
    <w:p w:rsidR="009907C7" w:rsidRDefault="009907C7" w:rsidP="000965C8"/>
    <w:p w:rsidR="009907C7" w:rsidRDefault="009907C7" w:rsidP="000965C8"/>
    <w:p w:rsidR="009907C7" w:rsidRDefault="009907C7" w:rsidP="000965C8"/>
    <w:p w:rsidR="009907C7" w:rsidRDefault="009907C7" w:rsidP="000965C8"/>
    <w:p w:rsidR="009907C7" w:rsidRDefault="009907C7" w:rsidP="000965C8"/>
    <w:p w:rsidR="009907C7" w:rsidRDefault="009907C7" w:rsidP="000965C8"/>
    <w:p w:rsidR="009907C7" w:rsidRDefault="009907C7" w:rsidP="000965C8"/>
    <w:p w:rsidR="009907C7" w:rsidRDefault="009907C7" w:rsidP="000965C8"/>
    <w:p w:rsidR="009907C7" w:rsidRDefault="009907C7" w:rsidP="000965C8"/>
    <w:p w:rsidR="009907C7" w:rsidRDefault="009907C7" w:rsidP="000965C8"/>
    <w:p w:rsidR="009907C7" w:rsidRDefault="009907C7" w:rsidP="000965C8"/>
    <w:p w:rsidR="009907C7" w:rsidRPr="001D3F73" w:rsidRDefault="001D3F73" w:rsidP="001D3F73">
      <w:pPr>
        <w:jc w:val="center"/>
        <w:rPr>
          <w:sz w:val="20"/>
        </w:rPr>
      </w:pPr>
      <w:r>
        <w:rPr>
          <w:sz w:val="20"/>
        </w:rPr>
        <w:t>Рис 3. UML-диаграмма модели проекта</w:t>
      </w:r>
    </w:p>
    <w:p w:rsidR="00C77C51" w:rsidRDefault="00C77C51" w:rsidP="000965C8"/>
    <w:p w:rsidR="009907C7" w:rsidRDefault="009907C7" w:rsidP="000965C8"/>
    <w:p w:rsidR="00412A56" w:rsidRDefault="00412A56" w:rsidP="000965C8"/>
    <w:p w:rsidR="00412A56" w:rsidRDefault="00412A56" w:rsidP="000965C8"/>
    <w:p w:rsidR="00412A56" w:rsidRDefault="00412A56" w:rsidP="000965C8">
      <w:r>
        <w:rPr>
          <w:sz w:val="36"/>
          <w:lang w:val="en-US"/>
        </w:rPr>
        <w:lastRenderedPageBreak/>
        <w:t>Controller</w:t>
      </w:r>
    </w:p>
    <w:p w:rsidR="00412A56" w:rsidRDefault="00412A56" w:rsidP="000965C8"/>
    <w:p w:rsidR="00412A56" w:rsidRDefault="00412A56" w:rsidP="000965C8"/>
    <w:p w:rsidR="00412A56" w:rsidRDefault="00412A56" w:rsidP="000965C8"/>
    <w:p w:rsidR="00412A56" w:rsidRDefault="00F30DDE" w:rsidP="000965C8">
      <w:r>
        <w:pict>
          <v:group id="Группа 64" o:spid="_x0000_s1044" style="position:absolute;left:0;text-align:left;margin-left:253.2pt;margin-top:3.95pt;width:158pt;height:62.25pt;z-index:251681792;mso-position-horizontal-relative:margin;mso-width-relative:margin;mso-height-relative:margin" coordsize="11811,8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">
            <v:rect id="Прямоугольник 65" o:spid="_x0000_s1045" style="position:absolute;width:11811;height:591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YoFsYA&#10;AADbAAAADwAAAGRycy9kb3ducmV2LnhtbESPW2vCQBSE3wv+h+UIfasbewkSs0qxtGjBB2/g4yF7&#10;ctHs2TS71eTfu4WCj8PMfMOk887U4kKtqywrGI8iEMSZ1RUXCva7z6cJCOeRNdaWSUFPDuazwUOK&#10;ibZX3tBl6wsRIOwSVFB63yRSuqwkg25kG+Lg5bY16INsC6lbvAa4qeVzFMXSYMVhocSGFiVl5+2v&#10;UfDz+pUv4lPd775PfXf4WB1fDuulUo/D7n0KwlPn7+H/9lIriN/g70v4AXJ2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oYoFsYAAADbAAAADwAAAAAAAAAAAAAAAACYAgAAZHJz&#10;L2Rvd25yZXYueG1sUEsFBgAAAAAEAAQA9QAAAIsDAAAAAA==&#10;" fillcolor="#f2f2f2 [3052]" strokecolor="#4472c4 [3208]" strokeweight="1pt">
              <v:shadow on="t" color="black" opacity="26214f" origin="-.5,-.5" offset=".74836mm,.74836mm"/>
              <v:textbox>
                <w:txbxContent>
                  <w:p w:rsidR="00412A56" w:rsidRDefault="00412A56" w:rsidP="00412A5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&lt;&lt;Interface&gt;&gt; </w:t>
                    </w:r>
                    <w:proofErr w:type="spellStart"/>
                    <w:r>
                      <w:rPr>
                        <w:lang w:val="en-US"/>
                      </w:rPr>
                      <w:t>IAutorizator</w:t>
                    </w:r>
                    <w:proofErr w:type="spellEnd"/>
                  </w:p>
                  <w:p w:rsidR="00412A56" w:rsidRPr="00412A56" w:rsidRDefault="00412A56" w:rsidP="00412A56">
                    <w:pPr>
                      <w:rPr>
                        <w:lang w:val="en-US"/>
                      </w:rPr>
                    </w:pPr>
                  </w:p>
                </w:txbxContent>
              </v:textbox>
            </v:rect>
            <v:rect id="Прямоугольник 66" o:spid="_x0000_s1046" style="position:absolute;top:2641;width:11811;height:568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S2YcUA&#10;AADbAAAADwAAAGRycy9kb3ducmV2LnhtbESPQWvCQBSE74L/YXlCb7rRSiipq4iiWKGHmgo9PrLP&#10;JJp9G7NbTf69KxR6HGbmG2a2aE0lbtS40rKC8SgCQZxZXXKu4DvdDN9AOI+ssbJMCjpysJj3ezNM&#10;tL3zF90OPhcBwi5BBYX3dSKlywoy6Ea2Jg7eyTYGfZBNLnWD9wA3lZxEUSwNlhwWCqxpVVB2Ofwa&#10;Bdfp9rSKz1WX7s9de1x//LweP3dKvQza5TsIT63/D/+1d1pBHMPzS/gBc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VLZhxQAAANsAAAAPAAAAAAAAAAAAAAAAAJgCAABkcnMv&#10;ZG93bnJldi54bWxQSwUGAAAAAAQABAD1AAAAigMAAAAA&#10;" fillcolor="#f2f2f2 [3052]" strokecolor="#4472c4 [3208]" strokeweight="1pt">
              <v:shadow on="t" color="black" opacity="26214f" origin="-.5,-.5" offset=".74836mm,.74836mm"/>
              <v:textbox>
                <w:txbxContent>
                  <w:p w:rsidR="00412A56" w:rsidRDefault="00412A56" w:rsidP="00412A5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+    </w:t>
                    </w:r>
                    <w:proofErr w:type="spellStart"/>
                    <w:proofErr w:type="gramStart"/>
                    <w:r>
                      <w:t>authorization</w:t>
                    </w:r>
                    <w:proofErr w:type="spellEnd"/>
                    <w:proofErr w:type="gramEnd"/>
                  </w:p>
                  <w:p w:rsidR="00412A56" w:rsidRPr="00D33254" w:rsidRDefault="00412A56" w:rsidP="00412A56">
                    <w:pPr>
                      <w:jc w:val="left"/>
                      <w:rPr>
                        <w:lang w:val="en-US"/>
                      </w:rPr>
                    </w:pPr>
                  </w:p>
                </w:txbxContent>
              </v:textbox>
            </v:rect>
            <w10:wrap anchorx="margin"/>
          </v:group>
        </w:pict>
      </w:r>
    </w:p>
    <w:p w:rsidR="00412A56" w:rsidRDefault="00412A56" w:rsidP="000965C8"/>
    <w:p w:rsidR="00412A56" w:rsidRDefault="00412A56" w:rsidP="000965C8"/>
    <w:p w:rsidR="00412A56" w:rsidRDefault="00F30DDE" w:rsidP="000965C8">
      <w:r>
        <w:rPr>
          <w:noProof/>
        </w:rPr>
        <w:pict>
          <v:line id="Прямая соединительная линия 83" o:spid="_x0000_s1095" style="position:absolute;left:0;text-align:left;flip:x y;z-index:251698176;visibility:visible;mso-width-relative:margin;mso-height-relative:margin" from="366.45pt,.8pt" to="366.45pt,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" strokecolor="#5b9bd5 [3204]" strokeweight=".5pt">
            <v:stroke joinstyle="miter"/>
          </v:line>
        </w:pict>
      </w:r>
      <w:r>
        <w:rPr>
          <w:noProof/>
        </w:rPr>
        <w:pict>
          <v:line id="Прямая соединительная линия 82" o:spid="_x0000_s1094" style="position:absolute;left:0;text-align:left;flip:y;z-index:251696128;visibility:visible" from="267.45pt,9.8pt" to="267.45pt,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" strokecolor="#5b9bd5 [3204]" strokeweight=".5pt">
            <v:stroke joinstyle="miter"/>
          </v:line>
        </w:pict>
      </w:r>
    </w:p>
    <w:p w:rsidR="00412A56" w:rsidRDefault="00F30DDE" w:rsidP="000965C8">
      <w:r>
        <w:rPr>
          <w:noProof/>
        </w:rPr>
        <w:pict>
          <v:shape id="Ромб 90" o:spid="_x0000_s1093" type="#_x0000_t4" style="position:absolute;left:0;text-align:left;margin-left:260.15pt;margin-top:2.9pt;width:15.05pt;height:25.1pt;z-index:2517114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" fillcolor="#5b9bd5 [3204]" strokecolor="#1f4d78 [1604]" strokeweight="1pt"/>
        </w:pict>
      </w:r>
      <w:r>
        <w:rPr>
          <w:noProof/>
        </w:rPr>
        <w:pict>
          <v:shape id="Ромб 89" o:spid="_x0000_s1092" type="#_x0000_t4" style="position:absolute;left:0;text-align:left;margin-left:358.65pt;margin-top:3.8pt;width:15.05pt;height:25.1pt;z-index:2517094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" fillcolor="#5b9bd5 [3204]" strokecolor="#1f4d78 [1604]" strokeweight="1pt"/>
        </w:pict>
      </w:r>
      <w:r>
        <w:rPr>
          <w:noProof/>
        </w:rPr>
        <w:pict>
          <v:rect id="Прямоугольник 63" o:spid="_x0000_s1047" style="position:absolute;left:0;text-align:left;margin-left:-37.8pt;margin-top:21.5pt;width:135pt;height:23.5pt;z-index:2516797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" fillcolor="#f2f2f2 [3052]" strokecolor="#4472c4 [3208]" strokeweight="1pt">
            <v:shadow on="t" color="black" opacity="26214f" origin="-.5,-.5" offset=".74836mm,.74836mm"/>
            <v:textbox>
              <w:txbxContent>
                <w:p w:rsidR="00412A56" w:rsidRPr="00CD09B9" w:rsidRDefault="00412A56" w:rsidP="00412A56">
                  <w:pPr>
                    <w:jc w:val="center"/>
                    <w:rPr>
                      <w:b/>
                      <w:lang w:val="en-US"/>
                    </w:rPr>
                  </w:pPr>
                  <w:proofErr w:type="spellStart"/>
                  <w:r>
                    <w:rPr>
                      <w:b/>
                      <w:lang w:val="en-US"/>
                    </w:rPr>
                    <w:t>UserController</w:t>
                  </w:r>
                  <w:proofErr w:type="spellEnd"/>
                </w:p>
                <w:p w:rsidR="00412A56" w:rsidRDefault="00412A56" w:rsidP="00412A56"/>
              </w:txbxContent>
            </v:textbox>
          </v:rect>
        </w:pict>
      </w:r>
      <w:r>
        <w:pict>
          <v:group id="Группа 11" o:spid="_x0000_s1048" style="position:absolute;left:0;text-align:left;margin-left:-37.8pt;margin-top:21.5pt;width:135pt;height:66pt;z-index:251671552;mso-position-horizontal-relative:margin;mso-width-relative:margin;mso-height-relative:margin" coordsize="11811,8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">
            <v:rect id="Прямоугольник 13" o:spid="_x0000_s1049" style="position:absolute;width:11811;height:314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VmhMQA&#10;AADbAAAADwAAAGRycy9kb3ducmV2LnhtbERPTWvCQBC9C/0PyxR60021SIlZpSgtacGD2kCPQ3ZM&#10;otnZNLuNyb93BaG3ebzPSVa9qUVHrassK3ieRCCIc6srLhR8H97HryCcR9ZYWyYFAzlYLR9GCcba&#10;XnhH3d4XIoSwi1FB6X0TS+nykgy6iW2IA3e0rUEfYFtI3eIlhJtaTqNoLg1WHBpKbGhdUn7e/xkF&#10;vy8fx/X8VA+Hr9PQZ5vPn1m2TZV6euzfFiA89f5ffHenOsyfwe2XcI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lZoTEAAAA2wAAAA8AAAAAAAAAAAAAAAAAmAIAAGRycy9k&#10;b3ducmV2LnhtbFBLBQYAAAAABAAEAPUAAACJAwAAAAA=&#10;" fillcolor="#f2f2f2 [3052]" strokecolor="#4472c4 [3208]" strokeweight="1pt">
              <v:shadow on="t" color="black" opacity="26214f" origin="-.5,-.5" offset=".74836mm,.74836mm"/>
              <v:textbox>
                <w:txbxContent>
                  <w:p w:rsidR="00412A56" w:rsidRPr="00CD09B9" w:rsidRDefault="00412A56" w:rsidP="00412A56">
                    <w:pPr>
                      <w:jc w:val="center"/>
                      <w:rPr>
                        <w:b/>
                        <w:lang w:val="en-US"/>
                      </w:rPr>
                    </w:pPr>
                    <w:proofErr w:type="spellStart"/>
                    <w:r>
                      <w:rPr>
                        <w:b/>
                        <w:lang w:val="en-US"/>
                      </w:rPr>
                      <w:t>UserController</w:t>
                    </w:r>
                    <w:proofErr w:type="spellEnd"/>
                  </w:p>
                  <w:p w:rsidR="00412A56" w:rsidRDefault="00412A56"/>
                </w:txbxContent>
              </v:textbox>
            </v:rect>
            <v:rect id="Прямоугольник 14" o:spid="_x0000_s1050" style="position:absolute;top:3143;width:11811;height:568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z+8MIA&#10;AADbAAAADwAAAGRycy9kb3ducmV2LnhtbERPS4vCMBC+C/sfwix409RVZKlGERdFhT34Ao9DM7bV&#10;ZlKbqO2/N8LC3ubje854WptCPKhyuWUFvW4EgjixOudUwWG/6HyDcB5ZY2GZFDTkYDr5aI0x1vbJ&#10;W3rsfCpCCLsYFWTel7GULsnIoOvakjhwZ1sZ9AFWqdQVPkO4KeRXFA2lwZxDQ4YlzTNKrru7UXAb&#10;LM/z4aVo9ptLUx9/1qf+8XelVPuzno1AeKr9v/jPvdJh/gDev4QD5OQ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zP7wwgAAANsAAAAPAAAAAAAAAAAAAAAAAJgCAABkcnMvZG93&#10;bnJldi54bWxQSwUGAAAAAAQABAD1AAAAhwMAAAAA&#10;" fillcolor="#f2f2f2 [3052]" strokecolor="#4472c4 [3208]" strokeweight="1pt">
              <v:shadow on="t" color="black" opacity="26214f" origin="-.5,-.5" offset=".74836mm,.74836mm"/>
              <v:textbox>
                <w:txbxContent>
                  <w:p w:rsidR="00412A56" w:rsidRDefault="00412A56" w:rsidP="00412A5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+</w:t>
                    </w:r>
                    <w:proofErr w:type="spellStart"/>
                    <w:proofErr w:type="gramStart"/>
                    <w:r>
                      <w:rPr>
                        <w:lang w:val="en-US"/>
                      </w:rPr>
                      <w:t>createOrder</w:t>
                    </w:r>
                    <w:proofErr w:type="spellEnd"/>
                    <w:r>
                      <w:rPr>
                        <w:lang w:val="en-US"/>
                      </w:rPr>
                      <w:t>()</w:t>
                    </w:r>
                    <w:proofErr w:type="gramEnd"/>
                  </w:p>
                  <w:p w:rsidR="00412A56" w:rsidRPr="00D33254" w:rsidRDefault="00412A56" w:rsidP="00412A56">
                    <w:pPr>
                      <w:jc w:val="left"/>
                      <w:rPr>
                        <w:lang w:val="en-US"/>
                      </w:rPr>
                    </w:pPr>
                  </w:p>
                </w:txbxContent>
              </v:textbox>
            </v:rect>
            <w10:wrap anchorx="margin"/>
          </v:group>
        </w:pict>
      </w:r>
    </w:p>
    <w:p w:rsidR="00412A56" w:rsidRDefault="00F30DDE" w:rsidP="000965C8">
      <w:r>
        <w:pict>
          <v:group id="Группа 60" o:spid="_x0000_s1051" style="position:absolute;left:0;text-align:left;margin-left:435.75pt;margin-top:6.95pt;width:135pt;height:93pt;z-index:251677696;mso-position-horizontal-relative:page;mso-width-relative:margin;mso-height-relative:margin" coordsize="11811,13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">
            <v:rect id="Прямоугольник 61" o:spid="_x0000_s1052" style="position:absolute;width:11811;height:314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0uFcYA&#10;AADbAAAADwAAAGRycy9kb3ducmV2LnhtbESPT2vCQBTE70K/w/IKvelGK6GkWaVYFCt40FTo8ZF9&#10;+WOzb2N2q8m37xaEHoeZ+Q2TLnvTiCt1rrasYDqJQBDnVtdcKvjM1uMXEM4ja2wsk4KBHCwXD6MU&#10;E21vfKDr0ZciQNglqKDyvk2kdHlFBt3EtsTBK2xn0AfZlVJ3eAtw08hZFMXSYM1hocKWVhXl38cf&#10;o+Ay3xSr+NwM2e489Kf3j6/n036r1NNj//YKwlPv/8P39lYriKfw9yX8ALn4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b0uFcYAAADbAAAADwAAAAAAAAAAAAAAAACYAgAAZHJz&#10;L2Rvd25yZXYueG1sUEsFBgAAAAAEAAQA9QAAAIsDAAAAAA==&#10;" fillcolor="#f2f2f2 [3052]" strokecolor="#4472c4 [3208]" strokeweight="1pt">
              <v:shadow on="t" color="black" opacity="26214f" origin="-.5,-.5" offset=".74836mm,.74836mm"/>
              <v:textbox>
                <w:txbxContent>
                  <w:p w:rsidR="00412A56" w:rsidRPr="00CD09B9" w:rsidRDefault="00412A56" w:rsidP="00412A56">
                    <w:pPr>
                      <w:jc w:val="center"/>
                      <w:rPr>
                        <w:b/>
                        <w:lang w:val="en-US"/>
                      </w:rPr>
                    </w:pPr>
                    <w:proofErr w:type="spellStart"/>
                    <w:r>
                      <w:rPr>
                        <w:b/>
                        <w:lang w:val="en-US"/>
                      </w:rPr>
                      <w:t>ManagerController</w:t>
                    </w:r>
                    <w:proofErr w:type="spellEnd"/>
                  </w:p>
                  <w:p w:rsidR="00412A56" w:rsidRDefault="00412A56" w:rsidP="00412A56"/>
                </w:txbxContent>
              </v:textbox>
            </v:rect>
            <v:rect id="Прямоугольник 62" o:spid="_x0000_s1053" style="position:absolute;top:3143;width:11811;height:1047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+wYsYA&#10;AADbAAAADwAAAGRycy9kb3ducmV2LnhtbESPT2vCQBTE7wW/w/IEb3WjllBSVxGlRQs9qBV6fGSf&#10;SWz2bcyu+fPtXaHQ4zAzv2Hmy86UoqHaFZYVTMYRCOLU6oIzBd/H9+dXEM4jaywtk4KeHCwXg6c5&#10;Jtq2vKfm4DMRIOwSVJB7XyVSujQng25sK+LgnW1t0AdZZ1LX2Aa4KeU0imJpsOCwkGNF65zS38PN&#10;KLi+fJzX8aXsj5+Xvjttdj+z09dWqdGwW72B8NT5//Bfe6sVxFN4fAk/QC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W+wYsYAAADbAAAADwAAAAAAAAAAAAAAAACYAgAAZHJz&#10;L2Rvd25yZXYueG1sUEsFBgAAAAAEAAQA9QAAAIsDAAAAAA==&#10;" fillcolor="#f2f2f2 [3052]" strokecolor="#4472c4 [3208]" strokeweight="1pt">
              <v:shadow on="t" color="black" opacity="26214f" origin="-.5,-.5" offset=".74836mm,.74836mm"/>
              <v:textbox>
                <w:txbxContent>
                  <w:p w:rsidR="00412A56" w:rsidRDefault="00412A56" w:rsidP="00412A5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+   </w:t>
                    </w:r>
                    <w:proofErr w:type="gramStart"/>
                    <w:r>
                      <w:rPr>
                        <w:lang w:val="en-US"/>
                      </w:rPr>
                      <w:t>login()</w:t>
                    </w:r>
                    <w:proofErr w:type="gramEnd"/>
                  </w:p>
                  <w:p w:rsidR="00412A56" w:rsidRDefault="00412A56" w:rsidP="00412A5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+   </w:t>
                    </w:r>
                    <w:proofErr w:type="spellStart"/>
                    <w:proofErr w:type="gramStart"/>
                    <w:r>
                      <w:rPr>
                        <w:lang w:val="en-US"/>
                      </w:rPr>
                      <w:t>getDrivers</w:t>
                    </w:r>
                    <w:proofErr w:type="spellEnd"/>
                    <w:r>
                      <w:rPr>
                        <w:lang w:val="en-US"/>
                      </w:rPr>
                      <w:t>()</w:t>
                    </w:r>
                    <w:proofErr w:type="gramEnd"/>
                  </w:p>
                  <w:p w:rsidR="00412A56" w:rsidRDefault="00412A56" w:rsidP="00412A5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+   </w:t>
                    </w:r>
                    <w:proofErr w:type="spellStart"/>
                    <w:proofErr w:type="gramStart"/>
                    <w:r>
                      <w:rPr>
                        <w:lang w:val="en-US"/>
                      </w:rPr>
                      <w:t>getOrders</w:t>
                    </w:r>
                    <w:proofErr w:type="spellEnd"/>
                    <w:r>
                      <w:rPr>
                        <w:lang w:val="en-US"/>
                      </w:rPr>
                      <w:t>()</w:t>
                    </w:r>
                    <w:proofErr w:type="gramEnd"/>
                  </w:p>
                  <w:p w:rsidR="00412A56" w:rsidRPr="00D33254" w:rsidRDefault="00412A56" w:rsidP="00412A56">
                    <w:pPr>
                      <w:jc w:val="left"/>
                      <w:rPr>
                        <w:lang w:val="en-US"/>
                      </w:rPr>
                    </w:pPr>
                  </w:p>
                </w:txbxContent>
              </v:textbox>
            </v:rect>
            <w10:wrap anchorx="page"/>
          </v:group>
        </w:pict>
      </w:r>
      <w:r>
        <w:pict>
          <v:group id="Группа 37" o:spid="_x0000_s1054" style="position:absolute;left:0;text-align:left;margin-left:0;margin-top:3.95pt;width:135pt;height:102.75pt;z-index:251675648;mso-position-horizontal:center;mso-position-horizontal-relative:page;mso-width-relative:margin;mso-height-relative:margin" coordsize="11811,15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">
            <v:rect id="Прямоугольник 38" o:spid="_x0000_s1055" style="position:absolute;width:11811;height:314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SolcEA&#10;AADbAAAADwAAAGRycy9kb3ducmV2LnhtbERPTYvCMBC9C/6HMII3TdVFpGsUURRd8KCusMehGdu6&#10;zaQ2Udt/bw6Cx8f7ns5rU4gHVS63rGDQj0AQJ1bnnCr4Pa17ExDOI2ssLJOChhzMZ+3WFGNtn3yg&#10;x9GnIoSwi1FB5n0ZS+mSjAy6vi2JA3exlUEfYJVKXeEzhJtCDqNoLA3mHBoyLGmZUfJ/vBsFt6/N&#10;ZTm+Fs3p59rU59Xub3Teb5XqdurFNwhPtf+I3+6tVjAKY8OX8APk7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M0qJXBAAAA2wAAAA8AAAAAAAAAAAAAAAAAmAIAAGRycy9kb3du&#10;cmV2LnhtbFBLBQYAAAAABAAEAPUAAACGAwAAAAA=&#10;" fillcolor="#f2f2f2 [3052]" strokecolor="#4472c4 [3208]" strokeweight="1pt">
              <v:shadow on="t" color="black" opacity="26214f" origin="-.5,-.5" offset=".74836mm,.74836mm"/>
              <v:textbox>
                <w:txbxContent>
                  <w:p w:rsidR="00412A56" w:rsidRPr="00CD09B9" w:rsidRDefault="00412A56" w:rsidP="00412A56">
                    <w:pPr>
                      <w:jc w:val="center"/>
                      <w:rPr>
                        <w:b/>
                        <w:lang w:val="en-US"/>
                      </w:rPr>
                    </w:pPr>
                    <w:proofErr w:type="spellStart"/>
                    <w:r>
                      <w:rPr>
                        <w:b/>
                        <w:lang w:val="en-US"/>
                      </w:rPr>
                      <w:t>DriverController</w:t>
                    </w:r>
                    <w:proofErr w:type="spellEnd"/>
                  </w:p>
                  <w:p w:rsidR="00412A56" w:rsidRDefault="00412A56" w:rsidP="00412A56"/>
                </w:txbxContent>
              </v:textbox>
            </v:rect>
            <v:rect id="Прямоугольник 59" o:spid="_x0000_s1056" style="position:absolute;top:3143;width:11811;height:119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forsYA&#10;AADbAAAADwAAAGRycy9kb3ducmV2LnhtbESPT2vCQBTE74LfYXmF3nRTq1JTVxHFokIP9Q/0+Mg+&#10;k2j2bcxuNfn2riD0OMzMb5jxtDaFuFLlcssK3roRCOLE6pxTBfvdsvMBwnlkjYVlUtCQg+mk3Rpj&#10;rO2Nf+i69akIEHYxKsi8L2MpXZKRQde1JXHwjrYy6IOsUqkrvAW4KWQviobSYM5hIcOS5hkl5+2f&#10;UXDpfx3nw1PR7Danpj4s1r/vh++VUq8v9ewThKfa/4ef7ZVWMBjB40v4AXJy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aforsYAAADbAAAADwAAAAAAAAAAAAAAAACYAgAAZHJz&#10;L2Rvd25yZXYueG1sUEsFBgAAAAAEAAQA9QAAAIsDAAAAAA==&#10;" fillcolor="#f2f2f2 [3052]" strokecolor="#4472c4 [3208]" strokeweight="1pt">
              <v:shadow on="t" color="black" opacity="26214f" origin="-.5,-.5" offset=".74836mm,.74836mm"/>
              <v:textbox>
                <w:txbxContent>
                  <w:p w:rsidR="00412A56" w:rsidRDefault="00412A56" w:rsidP="00412A5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+   </w:t>
                    </w:r>
                    <w:proofErr w:type="gramStart"/>
                    <w:r>
                      <w:rPr>
                        <w:lang w:val="en-US"/>
                      </w:rPr>
                      <w:t>login()</w:t>
                    </w:r>
                    <w:proofErr w:type="gramEnd"/>
                  </w:p>
                  <w:p w:rsidR="00412A56" w:rsidRDefault="00412A56" w:rsidP="00412A5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+   </w:t>
                    </w:r>
                    <w:proofErr w:type="spellStart"/>
                    <w:proofErr w:type="gramStart"/>
                    <w:r>
                      <w:rPr>
                        <w:lang w:val="en-US"/>
                      </w:rPr>
                      <w:t>changeStatus</w:t>
                    </w:r>
                    <w:proofErr w:type="spellEnd"/>
                    <w:r>
                      <w:rPr>
                        <w:lang w:val="en-US"/>
                      </w:rPr>
                      <w:t>()</w:t>
                    </w:r>
                    <w:proofErr w:type="gramEnd"/>
                  </w:p>
                  <w:p w:rsidR="00412A56" w:rsidRDefault="00412A56" w:rsidP="00412A5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+   </w:t>
                    </w:r>
                    <w:proofErr w:type="spellStart"/>
                    <w:proofErr w:type="gramStart"/>
                    <w:r>
                      <w:rPr>
                        <w:lang w:val="en-US"/>
                      </w:rPr>
                      <w:t>getOrders</w:t>
                    </w:r>
                    <w:proofErr w:type="spellEnd"/>
                    <w:r>
                      <w:rPr>
                        <w:lang w:val="en-US"/>
                      </w:rPr>
                      <w:t>()</w:t>
                    </w:r>
                    <w:proofErr w:type="gramEnd"/>
                  </w:p>
                  <w:p w:rsidR="00412A56" w:rsidRDefault="00412A56" w:rsidP="00412A5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+   </w:t>
                    </w:r>
                    <w:proofErr w:type="spellStart"/>
                    <w:proofErr w:type="gramStart"/>
                    <w:r>
                      <w:rPr>
                        <w:lang w:val="en-US"/>
                      </w:rPr>
                      <w:t>takeOrder</w:t>
                    </w:r>
                    <w:proofErr w:type="spellEnd"/>
                    <w:r>
                      <w:rPr>
                        <w:lang w:val="en-US"/>
                      </w:rPr>
                      <w:t>()</w:t>
                    </w:r>
                    <w:proofErr w:type="gramEnd"/>
                  </w:p>
                  <w:p w:rsidR="00412A56" w:rsidRPr="00D33254" w:rsidRDefault="00412A56" w:rsidP="00412A56">
                    <w:pPr>
                      <w:jc w:val="left"/>
                      <w:rPr>
                        <w:lang w:val="en-US"/>
                      </w:rPr>
                    </w:pPr>
                  </w:p>
                </w:txbxContent>
              </v:textbox>
            </v:rect>
            <w10:wrap anchorx="page"/>
          </v:group>
        </w:pict>
      </w:r>
    </w:p>
    <w:p w:rsidR="00412A56" w:rsidRDefault="00412A56" w:rsidP="000965C8"/>
    <w:p w:rsidR="00412A56" w:rsidRDefault="00412A56" w:rsidP="000965C8"/>
    <w:p w:rsidR="00412A56" w:rsidRDefault="00F30DDE" w:rsidP="000965C8">
      <w:r>
        <w:rPr>
          <w:noProof/>
        </w:rPr>
        <w:pict>
          <v:shape id="Ромб 84" o:spid="_x0000_s1091" type="#_x0000_t4" style="position:absolute;left:0;text-align:left;margin-left:46.35pt;margin-top:6.95pt;width:15.05pt;height:25.1pt;z-index:2516992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" fillcolor="#5b9bd5 [3204]" strokecolor="#1f4d78 [1604]" strokeweight="1pt"/>
        </w:pict>
      </w:r>
      <w:r>
        <w:rPr>
          <w:noProof/>
        </w:rPr>
        <w:pict>
          <v:line id="Прямая соединительная линия 76" o:spid="_x0000_s1090" style="position:absolute;left:0;text-align:left;flip:x y;z-index:251684864;visibility:visible" from="54.45pt,9.8pt" to="55.95pt,16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" strokecolor="#5b9bd5 [3204]" strokeweight=".5pt">
            <v:stroke joinstyle="miter"/>
          </v:line>
        </w:pict>
      </w:r>
    </w:p>
    <w:p w:rsidR="00412A56" w:rsidRDefault="00F30DDE" w:rsidP="000965C8">
      <w:r>
        <w:rPr>
          <w:noProof/>
        </w:rPr>
        <w:pict>
          <v:shape id="Ромб 88" o:spid="_x0000_s1089" type="#_x0000_t4" style="position:absolute;left:0;text-align:left;margin-left:459.1pt;margin-top:22.35pt;width:15.05pt;height:25.1pt;z-index:2517073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" fillcolor="#5b9bd5 [3204]" strokecolor="#1f4d78 [1604]" strokeweight="1pt"/>
        </w:pict>
      </w:r>
      <w:r>
        <w:rPr>
          <w:noProof/>
        </w:rPr>
        <w:pict>
          <v:line id="Прямая соединительная линия 78" o:spid="_x0000_s1088" style="position:absolute;left:0;text-align:left;flip:x y;z-index:251688960;visibility:visible;mso-width-relative:margin;mso-height-relative:margin" from="465.45pt,20.75pt" to="469.95pt,3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" strokecolor="#5b9bd5 [3204]" strokeweight=".5pt">
            <v:stroke joinstyle="miter"/>
          </v:line>
        </w:pict>
      </w:r>
    </w:p>
    <w:p w:rsidR="00412A56" w:rsidRDefault="00F30DDE" w:rsidP="000965C8">
      <w:r>
        <w:rPr>
          <w:noProof/>
        </w:rPr>
        <w:pict>
          <v:shape id="Ромб 87" o:spid="_x0000_s1087" type="#_x0000_t4" style="position:absolute;left:0;text-align:left;margin-left:370.3pt;margin-top:2.55pt;width:18.4pt;height:25.1pt;z-index:25170534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" fillcolor="#5b9bd5 [3204]" strokecolor="#1f4d78 [1604]" strokeweight="1pt"/>
        </w:pict>
      </w:r>
      <w:r>
        <w:rPr>
          <w:noProof/>
        </w:rPr>
        <w:pict>
          <v:shape id="Ромб 86" o:spid="_x0000_s1086" type="#_x0000_t4" style="position:absolute;left:0;text-align:left;margin-left:248.95pt;margin-top:4.2pt;width:18.4pt;height:25.1pt;z-index:25170329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" fillcolor="#5b9bd5 [3204]" strokecolor="#1f4d78 [1604]" strokeweight="1pt"/>
        </w:pict>
      </w:r>
      <w:r>
        <w:rPr>
          <w:noProof/>
        </w:rPr>
        <w:pict>
          <v:shape id="Ромб 85" o:spid="_x0000_s1085" type="#_x0000_t4" style="position:absolute;left:0;text-align:left;margin-left:180.6pt;margin-top:7.65pt;width:15.05pt;height:25.1pt;z-index:25170124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" fillcolor="#5b9bd5 [3204]" strokecolor="#1f4d78 [1604]" strokeweight="1pt"/>
        </w:pict>
      </w:r>
      <w:r>
        <w:rPr>
          <w:noProof/>
        </w:rPr>
        <w:pict>
          <v:line id="Прямая соединительная линия 81" o:spid="_x0000_s1084" style="position:absolute;left:0;text-align:left;flip:y;z-index:251694080;visibility:visible" from="256.95pt,7.7pt" to="256.95pt,4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" strokecolor="#5b9bd5 [3204]" strokeweight=".5pt">
            <v:stroke joinstyle="miter"/>
          </v:line>
        </w:pict>
      </w:r>
      <w:r>
        <w:rPr>
          <w:noProof/>
        </w:rPr>
        <w:pict>
          <v:line id="Прямая соединительная линия 80" o:spid="_x0000_s1083" style="position:absolute;left:0;text-align:left;flip:y;z-index:251692032;visibility:visible" from="379.95pt,1.7pt" to="379.95pt,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" strokecolor="#5b9bd5 [3204]" strokeweight=".5pt">
            <v:stroke joinstyle="miter"/>
          </v:line>
        </w:pict>
      </w:r>
      <w:r>
        <w:rPr>
          <w:noProof/>
        </w:rPr>
        <w:pict>
          <v:line id="Прямая соединительная линия 77" o:spid="_x0000_s1082" style="position:absolute;left:0;text-align:left;flip:y;z-index:251686912;visibility:visible;mso-width-relative:margin;mso-height-relative:margin" from="186.45pt,7.7pt" to="187.95pt,1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" strokecolor="#5b9bd5 [3204]" strokeweight=".5pt">
            <v:stroke joinstyle="miter"/>
          </v:line>
        </w:pict>
      </w:r>
    </w:p>
    <w:p w:rsidR="00412A56" w:rsidRDefault="00412A56" w:rsidP="000965C8"/>
    <w:p w:rsidR="00412A56" w:rsidRDefault="00F30DDE" w:rsidP="000965C8">
      <w:r w:rsidRPr="00F30DDE">
        <w:rPr>
          <w:lang w:val="en-US"/>
        </w:rPr>
        <w:pict>
          <v:group id="Группа 67" o:spid="_x0000_s1057" style="position:absolute;left:0;text-align:left;margin-left:235.5pt;margin-top:3.45pt;width:168pt;height:201pt;z-index:251683840;mso-width-relative:margin;mso-height-relative:margin" coordsize="11811,10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">
            <v:rect id="Прямоугольник 68" o:spid="_x0000_s1058" style="position:absolute;width:11811;height:314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eHiMMA&#10;AADbAAAADwAAAGRycy9kb3ducmV2LnhtbERPTWvCQBC9C/0PyxS86aa1hJK6ilhaYqEHkwo9Dtkx&#10;iWZn0+wak3/fPQgeH+97uR5MI3rqXG1ZwdM8AkFcWF1zqeAn/5i9gnAeWWNjmRSM5GC9epgsMdH2&#10;ynvqM1+KEMIuQQWV920ipSsqMujmtiUO3NF2Bn2AXSl1h9cQbhr5HEWxNFhzaKiwpW1FxTm7GAV/&#10;L5/HbXxqxvzrNA6H993v4vCdKjV9HDZvIDwN/i6+uVOtIA5jw5fwA+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IeHiMMAAADbAAAADwAAAAAAAAAAAAAAAACYAgAAZHJzL2Rv&#10;d25yZXYueG1sUEsFBgAAAAAEAAQA9QAAAIgDAAAAAA==&#10;" fillcolor="#f2f2f2 [3052]" strokecolor="#4472c4 [3208]" strokeweight="1pt">
              <v:shadow on="t" color="black" opacity="26214f" origin="-.5,-.5" offset=".74836mm,.74836mm"/>
              <v:textbox>
                <w:txbxContent>
                  <w:p w:rsidR="008D7B67" w:rsidRPr="00CD09B9" w:rsidRDefault="008D7B67" w:rsidP="008D7B67">
                    <w:pPr>
                      <w:jc w:val="center"/>
                      <w:rPr>
                        <w:b/>
                        <w:lang w:val="en-US"/>
                      </w:rPr>
                    </w:pPr>
                    <w:proofErr w:type="spellStart"/>
                    <w:r>
                      <w:rPr>
                        <w:b/>
                        <w:lang w:val="en-US"/>
                      </w:rPr>
                      <w:t>DBDriversContent</w:t>
                    </w:r>
                    <w:proofErr w:type="spellEnd"/>
                  </w:p>
                </w:txbxContent>
              </v:textbox>
            </v:rect>
            <v:rect id="Прямоугольник 69" o:spid="_x0000_s1059" style="position:absolute;top:3143;width:11811;height:714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8siE8YA&#10;AADbAAAADwAAAGRycy9kb3ducmV2LnhtbESPW2vCQBSE3wv+h+UIfasb2xI0ZpViadGCD97Ax0P2&#10;5KLZs2l2q8m/dwuFPg4z8w2TLjpTiyu1rrKsYDyKQBBnVldcKDjsP54mIJxH1lhbJgU9OVjMBw8p&#10;JtreeEvXnS9EgLBLUEHpfZNI6bKSDLqRbYiDl9vWoA+yLaRu8RbgppbPURRLgxWHhRIbWpaUXXY/&#10;RsH362e+jM91v/86993xfX16OW5WSj0Ou7cZCE+d/w//tVdaQTyF3y/hB8j5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8siE8YAAADbAAAADwAAAAAAAAAAAAAAAACYAgAAZHJz&#10;L2Rvd25yZXYueG1sUEsFBgAAAAAEAAQA9QAAAIsDAAAAAA==&#10;" fillcolor="#f2f2f2 [3052]" strokecolor="#4472c4 [3208]" strokeweight="1pt">
              <v:shadow on="t" color="black" opacity="26214f" origin="-.5,-.5" offset=".74836mm,.74836mm"/>
              <v:textbox>
                <w:txbxContent>
                  <w:p w:rsidR="008D7B67" w:rsidRDefault="008D7B67" w:rsidP="008D7B67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+   </w:t>
                    </w:r>
                    <w:proofErr w:type="spellStart"/>
                    <w:proofErr w:type="gramStart"/>
                    <w:r>
                      <w:rPr>
                        <w:lang w:val="en-US"/>
                      </w:rPr>
                      <w:t>addDriver</w:t>
                    </w:r>
                    <w:proofErr w:type="spellEnd"/>
                    <w:r>
                      <w:rPr>
                        <w:lang w:val="en-US"/>
                      </w:rPr>
                      <w:t>(</w:t>
                    </w:r>
                    <w:proofErr w:type="gramEnd"/>
                    <w:r>
                      <w:rPr>
                        <w:lang w:val="en-US"/>
                      </w:rPr>
                      <w:t>): void</w:t>
                    </w:r>
                  </w:p>
                  <w:p w:rsidR="008D7B67" w:rsidRDefault="008D7B67" w:rsidP="008D7B67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+   </w:t>
                    </w:r>
                    <w:proofErr w:type="spellStart"/>
                    <w:proofErr w:type="gramStart"/>
                    <w:r>
                      <w:rPr>
                        <w:lang w:val="en-US"/>
                      </w:rPr>
                      <w:t>changeStatus</w:t>
                    </w:r>
                    <w:proofErr w:type="spellEnd"/>
                    <w:r>
                      <w:rPr>
                        <w:lang w:val="en-US"/>
                      </w:rPr>
                      <w:t>(</w:t>
                    </w:r>
                    <w:proofErr w:type="gramEnd"/>
                    <w:r>
                      <w:rPr>
                        <w:lang w:val="en-US"/>
                      </w:rPr>
                      <w:t>): void</w:t>
                    </w:r>
                  </w:p>
                  <w:p w:rsidR="008D7B67" w:rsidRDefault="008D7B67" w:rsidP="008D7B67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+   </w:t>
                    </w:r>
                    <w:proofErr w:type="spellStart"/>
                    <w:proofErr w:type="gramStart"/>
                    <w:r>
                      <w:rPr>
                        <w:lang w:val="en-US"/>
                      </w:rPr>
                      <w:t>deleteDriver</w:t>
                    </w:r>
                    <w:proofErr w:type="spellEnd"/>
                    <w:r>
                      <w:rPr>
                        <w:lang w:val="en-US"/>
                      </w:rPr>
                      <w:t>(</w:t>
                    </w:r>
                    <w:proofErr w:type="gramEnd"/>
                    <w:r>
                      <w:rPr>
                        <w:lang w:val="en-US"/>
                      </w:rPr>
                      <w:t>): void</w:t>
                    </w:r>
                  </w:p>
                  <w:p w:rsidR="008D7B67" w:rsidRDefault="008D7B67" w:rsidP="008D7B67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+   </w:t>
                    </w:r>
                    <w:proofErr w:type="spellStart"/>
                    <w:proofErr w:type="gramStart"/>
                    <w:r>
                      <w:rPr>
                        <w:lang w:val="en-US"/>
                      </w:rPr>
                      <w:t>getDriver</w:t>
                    </w:r>
                    <w:proofErr w:type="spellEnd"/>
                    <w:r>
                      <w:rPr>
                        <w:lang w:val="en-US"/>
                      </w:rPr>
                      <w:t>(</w:t>
                    </w:r>
                    <w:proofErr w:type="gramEnd"/>
                    <w:r>
                      <w:rPr>
                        <w:lang w:val="en-US"/>
                      </w:rPr>
                      <w:t>): Driver</w:t>
                    </w:r>
                  </w:p>
                  <w:p w:rsidR="008D7B67" w:rsidRDefault="008D7B67" w:rsidP="008D7B67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+   </w:t>
                    </w:r>
                    <w:proofErr w:type="spellStart"/>
                    <w:proofErr w:type="gramStart"/>
                    <w:r>
                      <w:rPr>
                        <w:lang w:val="en-US"/>
                      </w:rPr>
                      <w:t>getDrivers</w:t>
                    </w:r>
                    <w:proofErr w:type="spellEnd"/>
                    <w:r>
                      <w:rPr>
                        <w:lang w:val="en-US"/>
                      </w:rPr>
                      <w:t>(</w:t>
                    </w:r>
                    <w:proofErr w:type="gramEnd"/>
                    <w:r>
                      <w:rPr>
                        <w:lang w:val="en-US"/>
                      </w:rPr>
                      <w:t>): List&lt;Driver&gt;</w:t>
                    </w:r>
                  </w:p>
                  <w:p w:rsidR="008D7B67" w:rsidRDefault="008D7B67" w:rsidP="008D7B67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+   </w:t>
                    </w:r>
                    <w:proofErr w:type="spellStart"/>
                    <w:proofErr w:type="gramStart"/>
                    <w:r>
                      <w:rPr>
                        <w:lang w:val="en-US"/>
                      </w:rPr>
                      <w:t>changeDriver</w:t>
                    </w:r>
                    <w:proofErr w:type="spellEnd"/>
                    <w:r>
                      <w:rPr>
                        <w:lang w:val="en-US"/>
                      </w:rPr>
                      <w:t>(</w:t>
                    </w:r>
                    <w:proofErr w:type="gramEnd"/>
                    <w:r>
                      <w:rPr>
                        <w:lang w:val="en-US"/>
                      </w:rPr>
                      <w:t>): void</w:t>
                    </w:r>
                  </w:p>
                  <w:p w:rsidR="008D7B67" w:rsidRDefault="008D7B67" w:rsidP="008D7B67">
                    <w:pPr>
                      <w:rPr>
                        <w:lang w:val="en-US"/>
                      </w:rPr>
                    </w:pPr>
                  </w:p>
                  <w:p w:rsidR="008D7B67" w:rsidRPr="00D33254" w:rsidRDefault="008D7B67" w:rsidP="008D7B67">
                    <w:pPr>
                      <w:jc w:val="left"/>
                      <w:rPr>
                        <w:lang w:val="en-US"/>
                      </w:rPr>
                    </w:pPr>
                  </w:p>
                </w:txbxContent>
              </v:textbox>
            </v:rect>
          </v:group>
        </w:pict>
      </w:r>
    </w:p>
    <w:p w:rsidR="00412A56" w:rsidRDefault="00412A56" w:rsidP="000965C8"/>
    <w:p w:rsidR="00412A56" w:rsidRDefault="00412A56" w:rsidP="000965C8"/>
    <w:p w:rsidR="00412A56" w:rsidRDefault="00412A56" w:rsidP="000965C8"/>
    <w:p w:rsidR="00412A56" w:rsidRDefault="00F30DDE" w:rsidP="000965C8">
      <w:r>
        <w:pict>
          <v:group id="Группа 34" o:spid="_x0000_s1060" style="position:absolute;left:0;text-align:left;margin-left:131.15pt;margin-top:8.7pt;width:156pt;height:163.5pt;z-index:251673600;mso-position-horizontal-relative:page;mso-width-relative:margin;mso-height-relative:margin" coordsize="11811,10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">
            <v:rect id="Прямоугольник 35" o:spid="_x0000_s1061" style="position:absolute;width:11811;height:314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UHC8UA&#10;AADbAAAADwAAAGRycy9kb3ducmV2LnhtbESPT2vCQBTE70K/w/IKvenGv0h0FVFatOBBrdDjI/tM&#10;otm3aXbV5Nu7BcHjMDO/Yabz2hTiRpXLLSvodiIQxInVOacKfg6f7TEI55E1FpZJQUMO5rO31hRj&#10;be+8o9vepyJA2MWoIPO+jKV0SUYGXceWxME72cqgD7JKpa7wHuCmkL0oGkmDOYeFDEtaZpRc9lej&#10;4G/wdVqOzkVz+D439XG1+e0ft2ulPt7rxQSEp9q/ws/2WivoD+H/S/gBcv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NQcLxQAAANsAAAAPAAAAAAAAAAAAAAAAAJgCAABkcnMv&#10;ZG93bnJldi54bWxQSwUGAAAAAAQABAD1AAAAigMAAAAA&#10;" fillcolor="#f2f2f2 [3052]" strokecolor="#4472c4 [3208]" strokeweight="1pt">
              <v:shadow on="t" color="black" opacity="26214f" origin="-.5,-.5" offset=".74836mm,.74836mm"/>
              <v:textbox>
                <w:txbxContent>
                  <w:p w:rsidR="00412A56" w:rsidRPr="00CD09B9" w:rsidRDefault="00412A56" w:rsidP="00412A56">
                    <w:pPr>
                      <w:jc w:val="center"/>
                      <w:rPr>
                        <w:b/>
                        <w:lang w:val="en-US"/>
                      </w:rPr>
                    </w:pPr>
                    <w:proofErr w:type="spellStart"/>
                    <w:r>
                      <w:rPr>
                        <w:b/>
                        <w:lang w:val="en-US"/>
                      </w:rPr>
                      <w:t>DBOrdersContent</w:t>
                    </w:r>
                    <w:proofErr w:type="spellEnd"/>
                  </w:p>
                </w:txbxContent>
              </v:textbox>
            </v:rect>
            <v:rect id="Прямоугольник 36" o:spid="_x0000_s1062" style="position:absolute;top:3143;width:11811;height:714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eZfMUA&#10;AADbAAAADwAAAGRycy9kb3ducmV2LnhtbESPQWvCQBSE70L/w/IK3nTTKkGiqxRLxQoeNAoeH9ln&#10;Es2+TbNbTf59tyB4HGbmG2a2aE0lbtS40rKCt2EEgjizuuRcwSH9GkxAOI+ssbJMCjpysJi/9GaY&#10;aHvnHd32PhcBwi5BBYX3dSKlywoy6Ia2Jg7e2TYGfZBNLnWD9wA3lXyPolgaLDksFFjTsqDsuv81&#10;Cn7Gq/MyvlRdurl07fHz+zQ6btdK9V/bjykIT61/hh/ttVYwiuH/S/gB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55l8xQAAANsAAAAPAAAAAAAAAAAAAAAAAJgCAABkcnMv&#10;ZG93bnJldi54bWxQSwUGAAAAAAQABAD1AAAAigMAAAAA&#10;" fillcolor="#f2f2f2 [3052]" strokecolor="#4472c4 [3208]" strokeweight="1pt">
              <v:shadow on="t" color="black" opacity="26214f" origin="-.5,-.5" offset=".74836mm,.74836mm"/>
              <v:textbox>
                <w:txbxContent>
                  <w:p w:rsidR="00412A56" w:rsidRDefault="00412A56" w:rsidP="00412A5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+   </w:t>
                    </w:r>
                    <w:proofErr w:type="spellStart"/>
                    <w:proofErr w:type="gramStart"/>
                    <w:r>
                      <w:rPr>
                        <w:lang w:val="en-US"/>
                      </w:rPr>
                      <w:t>addOrder</w:t>
                    </w:r>
                    <w:proofErr w:type="spellEnd"/>
                    <w:r>
                      <w:rPr>
                        <w:lang w:val="en-US"/>
                      </w:rPr>
                      <w:t>(</w:t>
                    </w:r>
                    <w:proofErr w:type="gramEnd"/>
                    <w:r>
                      <w:rPr>
                        <w:lang w:val="en-US"/>
                      </w:rPr>
                      <w:t>): void</w:t>
                    </w:r>
                  </w:p>
                  <w:p w:rsidR="00412A56" w:rsidRDefault="00412A56" w:rsidP="00412A5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+   </w:t>
                    </w:r>
                    <w:proofErr w:type="spellStart"/>
                    <w:proofErr w:type="gramStart"/>
                    <w:r>
                      <w:rPr>
                        <w:lang w:val="en-US"/>
                      </w:rPr>
                      <w:t>deleteOrder</w:t>
                    </w:r>
                    <w:proofErr w:type="spellEnd"/>
                    <w:r>
                      <w:rPr>
                        <w:lang w:val="en-US"/>
                      </w:rPr>
                      <w:t>(</w:t>
                    </w:r>
                    <w:proofErr w:type="gramEnd"/>
                    <w:r>
                      <w:rPr>
                        <w:lang w:val="en-US"/>
                      </w:rPr>
                      <w:t>): void</w:t>
                    </w:r>
                  </w:p>
                  <w:p w:rsidR="00412A56" w:rsidRDefault="00412A56" w:rsidP="00412A5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+   </w:t>
                    </w:r>
                    <w:proofErr w:type="spellStart"/>
                    <w:proofErr w:type="gramStart"/>
                    <w:r>
                      <w:rPr>
                        <w:lang w:val="en-US"/>
                      </w:rPr>
                      <w:t>getOrder</w:t>
                    </w:r>
                    <w:proofErr w:type="spellEnd"/>
                    <w:r>
                      <w:rPr>
                        <w:lang w:val="en-US"/>
                      </w:rPr>
                      <w:t>(</w:t>
                    </w:r>
                    <w:proofErr w:type="gramEnd"/>
                    <w:r>
                      <w:rPr>
                        <w:lang w:val="en-US"/>
                      </w:rPr>
                      <w:t>):  Order</w:t>
                    </w:r>
                  </w:p>
                  <w:p w:rsidR="00412A56" w:rsidRDefault="00412A56" w:rsidP="00412A5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+   </w:t>
                    </w:r>
                    <w:proofErr w:type="spellStart"/>
                    <w:proofErr w:type="gramStart"/>
                    <w:r>
                      <w:rPr>
                        <w:lang w:val="en-US"/>
                      </w:rPr>
                      <w:t>getOrders</w:t>
                    </w:r>
                    <w:proofErr w:type="spellEnd"/>
                    <w:r>
                      <w:rPr>
                        <w:lang w:val="en-US"/>
                      </w:rPr>
                      <w:t>(</w:t>
                    </w:r>
                    <w:proofErr w:type="gramEnd"/>
                    <w:r>
                      <w:rPr>
                        <w:lang w:val="en-US"/>
                      </w:rPr>
                      <w:t>): List&lt;Order&gt;</w:t>
                    </w:r>
                  </w:p>
                  <w:p w:rsidR="00412A56" w:rsidRPr="00D33254" w:rsidRDefault="00412A56" w:rsidP="00412A56">
                    <w:pPr>
                      <w:jc w:val="left"/>
                      <w:rPr>
                        <w:lang w:val="en-US"/>
                      </w:rPr>
                    </w:pPr>
                  </w:p>
                </w:txbxContent>
              </v:textbox>
            </v:rect>
            <w10:wrap anchorx="page"/>
          </v:group>
        </w:pict>
      </w:r>
    </w:p>
    <w:p w:rsidR="00412A56" w:rsidRDefault="00412A56" w:rsidP="000965C8"/>
    <w:p w:rsidR="00412A56" w:rsidRDefault="00412A56" w:rsidP="000965C8"/>
    <w:p w:rsidR="00412A56" w:rsidRDefault="00412A56" w:rsidP="000965C8"/>
    <w:p w:rsidR="00412A56" w:rsidRDefault="00412A56" w:rsidP="000965C8"/>
    <w:p w:rsidR="00412A56" w:rsidRDefault="00412A56" w:rsidP="000965C8"/>
    <w:p w:rsidR="008D7B67" w:rsidRDefault="008D7B67" w:rsidP="000965C8"/>
    <w:p w:rsidR="008D7B67" w:rsidRDefault="008D7B67" w:rsidP="000965C8"/>
    <w:p w:rsidR="008D7B67" w:rsidRDefault="00F30DDE" w:rsidP="000965C8">
      <w:r>
        <w:rPr>
          <w:noProof/>
        </w:rPr>
        <w:pict>
          <v:line id="Прямая соединительная линия 79" o:spid="_x0000_s1081" style="position:absolute;left:0;text-align:left;flip:y;z-index:251691008;visibility:visible;mso-position-horizontal-relative:margin;mso-width-relative:margin;mso-height-relative:margin" from="205.95pt,5.1pt" to="469.95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" strokecolor="#5b9bd5 [3204]" strokeweight=".5pt">
            <v:stroke joinstyle="miter"/>
            <w10:wrap anchorx="margin"/>
          </v:line>
        </w:pict>
      </w:r>
    </w:p>
    <w:p w:rsidR="001D3F73" w:rsidRPr="001D3F73" w:rsidRDefault="001D3F73" w:rsidP="001D3F73">
      <w:pPr>
        <w:spacing w:after="0"/>
        <w:jc w:val="center"/>
        <w:rPr>
          <w:sz w:val="36"/>
        </w:rPr>
      </w:pPr>
      <w:r>
        <w:rPr>
          <w:sz w:val="20"/>
        </w:rPr>
        <w:t xml:space="preserve">Рис 4. </w:t>
      </w:r>
      <w:r>
        <w:rPr>
          <w:sz w:val="20"/>
          <w:lang w:val="en-US"/>
        </w:rPr>
        <w:t>UML</w:t>
      </w:r>
      <w:r w:rsidRPr="001D3F73">
        <w:rPr>
          <w:sz w:val="20"/>
        </w:rPr>
        <w:t>-диаграмма котроллера проекта</w:t>
      </w:r>
      <w:r w:rsidRPr="001D3F73">
        <w:rPr>
          <w:sz w:val="36"/>
        </w:rPr>
        <w:br w:type="page"/>
      </w:r>
    </w:p>
    <w:p w:rsidR="00412A56" w:rsidRPr="008D7B67" w:rsidRDefault="008D7B67" w:rsidP="000965C8">
      <w:pPr>
        <w:rPr>
          <w:sz w:val="36"/>
          <w:lang w:val="en-US"/>
        </w:rPr>
      </w:pPr>
      <w:r w:rsidRPr="008D7B67">
        <w:rPr>
          <w:sz w:val="36"/>
          <w:lang w:val="en-US"/>
        </w:rPr>
        <w:lastRenderedPageBreak/>
        <w:t>View</w:t>
      </w:r>
    </w:p>
    <w:p w:rsidR="008D7B67" w:rsidRDefault="00F30DDE" w:rsidP="000965C8">
      <w:bookmarkStart w:id="19" w:name="_GoBack"/>
      <w:bookmarkEnd w:id="19"/>
      <w:r>
        <w:rPr>
          <w:noProof/>
        </w:rPr>
        <w:pict>
          <v:rect id="Прямоугольник 101" o:spid="_x0000_s1063" style="position:absolute;left:0;text-align:left;margin-left:302pt;margin-top:14pt;width:135pt;height:21.45pt;z-index:251721728;visibility:visible;mso-position-horizont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" fillcolor="#f2f2f2 [3052]" strokecolor="#4472c4 [3208]" strokeweight="1pt">
            <v:shadow on="t" color="black" opacity="26214f" origin="-.5,-.5" offset=".74836mm,.74836mm"/>
            <v:textbox>
              <w:txbxContent>
                <w:p w:rsidR="008D7B67" w:rsidRPr="00CD09B9" w:rsidRDefault="008D7B67" w:rsidP="008D7B67">
                  <w:pPr>
                    <w:jc w:val="center"/>
                    <w:rPr>
                      <w:b/>
                      <w:lang w:val="en-US"/>
                    </w:rPr>
                  </w:pPr>
                  <w:proofErr w:type="spellStart"/>
                  <w:r>
                    <w:rPr>
                      <w:b/>
                      <w:lang w:val="en-US"/>
                    </w:rPr>
                    <w:t>ManagerView</w:t>
                  </w:r>
                  <w:proofErr w:type="spellEnd"/>
                </w:p>
                <w:p w:rsidR="008D7B67" w:rsidRDefault="008D7B67" w:rsidP="008D7B67"/>
              </w:txbxContent>
            </v:textbox>
            <w10:wrap anchorx="margin"/>
          </v:rect>
        </w:pict>
      </w:r>
      <w:r>
        <w:rPr>
          <w:noProof/>
        </w:rPr>
        <w:pict>
          <v:rect id="Прямоугольник 97" o:spid="_x0000_s1064" style="position:absolute;left:0;text-align:left;margin-left:0;margin-top:12pt;width:135pt;height:21.45pt;z-index:251717632;visibility:visible;mso-position-horizontal:left;mso-position-horizont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" fillcolor="#f2f2f2 [3052]" strokecolor="#4472c4 [3208]" strokeweight="1pt">
            <v:shadow on="t" color="black" opacity="26214f" origin="-.5,-.5" offset=".74836mm,.74836mm"/>
            <v:textbox>
              <w:txbxContent>
                <w:p w:rsidR="008D7B67" w:rsidRPr="00CD09B9" w:rsidRDefault="008D7B67" w:rsidP="008D7B67">
                  <w:pPr>
                    <w:jc w:val="center"/>
                    <w:rPr>
                      <w:b/>
                      <w:lang w:val="en-US"/>
                    </w:rPr>
                  </w:pPr>
                  <w:proofErr w:type="spellStart"/>
                  <w:r>
                    <w:rPr>
                      <w:b/>
                      <w:lang w:val="en-US"/>
                    </w:rPr>
                    <w:t>DriverView</w:t>
                  </w:r>
                  <w:proofErr w:type="spellEnd"/>
                </w:p>
                <w:p w:rsidR="008D7B67" w:rsidRDefault="008D7B67" w:rsidP="008D7B67"/>
              </w:txbxContent>
            </v:textbox>
            <w10:wrap anchorx="margin"/>
          </v:rect>
        </w:pict>
      </w:r>
    </w:p>
    <w:p w:rsidR="008D7B67" w:rsidRDefault="00F30DDE" w:rsidP="000965C8">
      <w:r>
        <w:rPr>
          <w:noProof/>
        </w:rPr>
        <w:pict>
          <v:shape id="Ромб 107" o:spid="_x0000_s1080" type="#_x0000_t4" style="position:absolute;left:0;text-align:left;margin-left:363.7pt;margin-top:14.8pt;width:11.7pt;height:15.05pt;z-index:2517288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" fillcolor="white [3201]" strokecolor="#70ad47 [3209]" strokeweight="1pt"/>
        </w:pict>
      </w:r>
      <w:r>
        <w:rPr>
          <w:noProof/>
        </w:rPr>
        <w:pict>
          <v:shape id="Ромб 106" o:spid="_x0000_s1079" type="#_x0000_t4" style="position:absolute;left:0;text-align:left;margin-left:64.05pt;margin-top:13.85pt;width:11.7pt;height:15.05pt;z-index:25172684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" fillcolor="white [3201]" strokecolor="#70ad47 [3209]" strokeweight="1pt"/>
        </w:pict>
      </w:r>
    </w:p>
    <w:p w:rsidR="008D7B67" w:rsidRDefault="00F30DDE" w:rsidP="000965C8">
      <w:r>
        <w:rPr>
          <w:noProof/>
        </w:rPr>
        <w:pict>
          <v:line id="Прямая соединительная линия 111" o:spid="_x0000_s1078" style="position:absolute;left:0;text-align:left;flip:x y;z-index:251735040;visibility:visible" from="68.2pt,9.35pt" to="69.55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" strokecolor="#5b9bd5 [3204]" strokeweight=".5pt">
            <v:stroke joinstyle="miter"/>
          </v:line>
        </w:pict>
      </w:r>
      <w:r>
        <w:rPr>
          <w:noProof/>
        </w:rPr>
        <w:pict>
          <v:line id="Прямая соединительная линия 110" o:spid="_x0000_s1077" style="position:absolute;left:0;text-align:left;flip:x y;z-index:251732992;visibility:visible" from="368.7pt,7.5pt" to="370.05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" strokecolor="#5b9bd5 [3204]" strokeweight=".5pt">
            <v:stroke joinstyle="miter"/>
          </v:line>
        </w:pict>
      </w:r>
    </w:p>
    <w:p w:rsidR="008D7B67" w:rsidRDefault="00F30DDE" w:rsidP="000965C8">
      <w:r>
        <w:pict>
          <v:group id="Группа 98" o:spid="_x0000_s1065" style="position:absolute;left:0;text-align:left;margin-left:389.8pt;margin-top:7.2pt;width:135pt;height:93pt;z-index:251719680;mso-position-horizontal-relative:page;mso-width-relative:margin;mso-height-relative:margin" coordsize="11811,13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">
            <v:rect id="Прямоугольник 99" o:spid="_x0000_s1066" style="position:absolute;width:11811;height:314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5SNMYA&#10;AADbAAAADwAAAGRycy9kb3ducmV2LnhtbESPT2vCQBTE74LfYXmCN92oRWp0laJUrNBD/QMeH9ln&#10;Ept9m2ZXTb69Kwg9DjPzG2a2qE0hblS53LKCQT8CQZxYnXOq4LD/7L2DcB5ZY2GZFDTkYDFvt2YY&#10;a3vnH7rtfCoChF2MCjLvy1hKl2Rk0PVtSRy8s60M+iCrVOoK7wFuCjmMorE0mHNYyLCkZUbJ7+5q&#10;FPy9rc/L8aVo9ttLUx9XX6fR8XujVLdTf0xBeKr9f/jV3mgFkwk8v4QfIO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h5SNMYAAADbAAAADwAAAAAAAAAAAAAAAACYAgAAZHJz&#10;L2Rvd25yZXYueG1sUEsFBgAAAAAEAAQA9QAAAIsDAAAAAA==&#10;" fillcolor="#f2f2f2 [3052]" strokecolor="#4472c4 [3208]" strokeweight="1pt">
              <v:shadow on="t" color="black" opacity="26214f" origin="-.5,-.5" offset=".74836mm,.74836mm"/>
              <v:textbox>
                <w:txbxContent>
                  <w:p w:rsidR="008D7B67" w:rsidRDefault="008D7B67" w:rsidP="008D7B67">
                    <w:pPr>
                      <w:jc w:val="center"/>
                    </w:pPr>
                    <w:r>
                      <w:rPr>
                        <w:b/>
                        <w:lang w:val="en-US"/>
                      </w:rPr>
                      <w:t>Manager</w:t>
                    </w:r>
                  </w:p>
                </w:txbxContent>
              </v:textbox>
            </v:rect>
            <v:rect id="Прямоугольник 100" o:spid="_x0000_s1067" style="position:absolute;top:3143;width:11811;height:1047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UcdscA&#10;AADcAAAADwAAAGRycy9kb3ducmV2LnhtbESPQWvCQBCF74L/YRnBm27UIiV1laK02EIPaoUeh+yY&#10;xGZnY3aryb/vHARvM7w3732zWLWuUldqQunZwGScgCLOvC05N/B9eBs9gwoR2WLlmQx0FGC17PcW&#10;mFp/4x1d9zFXEsIhRQNFjHWqdcgKchjGviYW7eQbh1HWJte2wZuEu0pPk2SuHZYsDQXWtC4o+93/&#10;OQOXp/fTen6uusPnuWuPm4+f2fFra8xw0L6+gIrUxof5fr21gp8IvjwjE+j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XVHHbHAAAA3AAAAA8AAAAAAAAAAAAAAAAAmAIAAGRy&#10;cy9kb3ducmV2LnhtbFBLBQYAAAAABAAEAPUAAACMAwAAAAA=&#10;" fillcolor="#f2f2f2 [3052]" strokecolor="#4472c4 [3208]" strokeweight="1pt">
              <v:shadow on="t" color="black" opacity="26214f" origin="-.5,-.5" offset=".74836mm,.74836mm"/>
              <v:textbox>
                <w:txbxContent>
                  <w:p w:rsidR="008D7B67" w:rsidRDefault="008D7B67" w:rsidP="008D7B67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+   </w:t>
                    </w:r>
                    <w:proofErr w:type="gramStart"/>
                    <w:r>
                      <w:rPr>
                        <w:lang w:val="en-US"/>
                      </w:rPr>
                      <w:t>login()</w:t>
                    </w:r>
                    <w:proofErr w:type="gramEnd"/>
                  </w:p>
                  <w:p w:rsidR="008D7B67" w:rsidRDefault="008D7B67" w:rsidP="008D7B67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+   </w:t>
                    </w:r>
                    <w:proofErr w:type="spellStart"/>
                    <w:proofErr w:type="gramStart"/>
                    <w:r>
                      <w:rPr>
                        <w:lang w:val="en-US"/>
                      </w:rPr>
                      <w:t>getDrivers</w:t>
                    </w:r>
                    <w:proofErr w:type="spellEnd"/>
                    <w:r>
                      <w:rPr>
                        <w:lang w:val="en-US"/>
                      </w:rPr>
                      <w:t>()</w:t>
                    </w:r>
                    <w:proofErr w:type="gramEnd"/>
                  </w:p>
                  <w:p w:rsidR="008D7B67" w:rsidRDefault="008D7B67" w:rsidP="008D7B67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+   </w:t>
                    </w:r>
                    <w:proofErr w:type="spellStart"/>
                    <w:proofErr w:type="gramStart"/>
                    <w:r>
                      <w:rPr>
                        <w:lang w:val="en-US"/>
                      </w:rPr>
                      <w:t>getOrders</w:t>
                    </w:r>
                    <w:proofErr w:type="spellEnd"/>
                    <w:r>
                      <w:rPr>
                        <w:lang w:val="en-US"/>
                      </w:rPr>
                      <w:t>()</w:t>
                    </w:r>
                    <w:proofErr w:type="gramEnd"/>
                  </w:p>
                  <w:p w:rsidR="008D7B67" w:rsidRPr="00D33254" w:rsidRDefault="008D7B67" w:rsidP="008D7B67">
                    <w:pPr>
                      <w:jc w:val="left"/>
                      <w:rPr>
                        <w:lang w:val="en-US"/>
                      </w:rPr>
                    </w:pPr>
                  </w:p>
                </w:txbxContent>
              </v:textbox>
            </v:rect>
            <w10:wrap anchorx="page"/>
          </v:group>
        </w:pict>
      </w:r>
      <w:r>
        <w:pict>
          <v:group id="Группа 94" o:spid="_x0000_s1068" style="position:absolute;left:0;text-align:left;margin-left:0;margin-top:4.6pt;width:135pt;height:102.75pt;z-index:251715584;mso-position-horizontal:left;mso-position-horizontal-relative:margin;mso-width-relative:margin;mso-height-relative:margin" coordsize="11811,15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">
            <v:rect id="Прямоугольник 95" o:spid="_x0000_s1069" style="position:absolute;width:11811;height:314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NYMcYA&#10;AADbAAAADwAAAGRycy9kb3ducmV2LnhtbESPT2vCQBTE74LfYXmF3nRTq1JTVxHFokIP9Q/0+Mg+&#10;k2j2bcxuNfn2riD0OMzMb5jxtDaFuFLlcssK3roRCOLE6pxTBfvdsvMBwnlkjYVlUtCQg+mk3Rpj&#10;rO2Nf+i69akIEHYxKsi8L2MpXZKRQde1JXHwjrYy6IOsUqkrvAW4KWQviobSYM5hIcOS5hkl5+2f&#10;UXDpfx3nw1PR7Danpj4s1r/vh++VUq8v9ewThKfa/4ef7ZVWMBrA40v4AXJy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1NYMcYAAADbAAAADwAAAAAAAAAAAAAAAACYAgAAZHJz&#10;L2Rvd25yZXYueG1sUEsFBgAAAAAEAAQA9QAAAIsDAAAAAA==&#10;" fillcolor="#f2f2f2 [3052]" strokecolor="#4472c4 [3208]" strokeweight="1pt">
              <v:shadow on="t" color="black" opacity="26214f" origin="-.5,-.5" offset=".74836mm,.74836mm"/>
              <v:textbox>
                <w:txbxContent>
                  <w:p w:rsidR="008D7B67" w:rsidRPr="00CD09B9" w:rsidRDefault="008D7B67" w:rsidP="008D7B67">
                    <w:pPr>
                      <w:jc w:val="center"/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Driver</w:t>
                    </w:r>
                  </w:p>
                  <w:p w:rsidR="008D7B67" w:rsidRDefault="008D7B67" w:rsidP="008D7B67"/>
                </w:txbxContent>
              </v:textbox>
            </v:rect>
            <v:rect id="Прямоугольник 96" o:spid="_x0000_s1070" style="position:absolute;top:3143;width:11811;height:119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HGRsYA&#10;AADbAAAADwAAAGRycy9kb3ducmV2LnhtbESPW2vCQBSE3wv+h+UIfasb2xI0ZpViadGCD97Ax0P2&#10;5KLZs2l2q8m/dwuFPg4z8w2TLjpTiyu1rrKsYDyKQBBnVldcKDjsP54mIJxH1lhbJgU9OVjMBw8p&#10;JtreeEvXnS9EgLBLUEHpfZNI6bKSDLqRbYiDl9vWoA+yLaRu8RbgppbPURRLgxWHhRIbWpaUXXY/&#10;RsH362e+jM91v/86993xfX16OW5WSj0Ou7cZCE+d/w//tVdawTSG3y/hB8j5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4HGRsYAAADbAAAADwAAAAAAAAAAAAAAAACYAgAAZHJz&#10;L2Rvd25yZXYueG1sUEsFBgAAAAAEAAQA9QAAAIsDAAAAAA==&#10;" fillcolor="#f2f2f2 [3052]" strokecolor="#4472c4 [3208]" strokeweight="1pt">
              <v:shadow on="t" color="black" opacity="26214f" origin="-.5,-.5" offset=".74836mm,.74836mm"/>
              <v:textbox>
                <w:txbxContent>
                  <w:p w:rsidR="008D7B67" w:rsidRDefault="008D7B67" w:rsidP="008D7B67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+   </w:t>
                    </w:r>
                    <w:proofErr w:type="gramStart"/>
                    <w:r>
                      <w:rPr>
                        <w:lang w:val="en-US"/>
                      </w:rPr>
                      <w:t>login()</w:t>
                    </w:r>
                    <w:proofErr w:type="gramEnd"/>
                  </w:p>
                  <w:p w:rsidR="008D7B67" w:rsidRDefault="008D7B67" w:rsidP="008D7B67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+   </w:t>
                    </w:r>
                    <w:proofErr w:type="spellStart"/>
                    <w:proofErr w:type="gramStart"/>
                    <w:r>
                      <w:rPr>
                        <w:lang w:val="en-US"/>
                      </w:rPr>
                      <w:t>changeStatus</w:t>
                    </w:r>
                    <w:proofErr w:type="spellEnd"/>
                    <w:r>
                      <w:rPr>
                        <w:lang w:val="en-US"/>
                      </w:rPr>
                      <w:t>()</w:t>
                    </w:r>
                    <w:proofErr w:type="gramEnd"/>
                  </w:p>
                  <w:p w:rsidR="008D7B67" w:rsidRDefault="008D7B67" w:rsidP="008D7B67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+   </w:t>
                    </w:r>
                    <w:proofErr w:type="spellStart"/>
                    <w:proofErr w:type="gramStart"/>
                    <w:r>
                      <w:rPr>
                        <w:lang w:val="en-US"/>
                      </w:rPr>
                      <w:t>getOrders</w:t>
                    </w:r>
                    <w:proofErr w:type="spellEnd"/>
                    <w:r>
                      <w:rPr>
                        <w:lang w:val="en-US"/>
                      </w:rPr>
                      <w:t>()</w:t>
                    </w:r>
                    <w:proofErr w:type="gramEnd"/>
                  </w:p>
                  <w:p w:rsidR="008D7B67" w:rsidRDefault="008D7B67" w:rsidP="008D7B67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+   </w:t>
                    </w:r>
                    <w:proofErr w:type="spellStart"/>
                    <w:proofErr w:type="gramStart"/>
                    <w:r>
                      <w:rPr>
                        <w:lang w:val="en-US"/>
                      </w:rPr>
                      <w:t>takeOrder</w:t>
                    </w:r>
                    <w:proofErr w:type="spellEnd"/>
                    <w:r>
                      <w:rPr>
                        <w:lang w:val="en-US"/>
                      </w:rPr>
                      <w:t>()</w:t>
                    </w:r>
                    <w:proofErr w:type="gramEnd"/>
                  </w:p>
                  <w:p w:rsidR="008D7B67" w:rsidRPr="00D33254" w:rsidRDefault="008D7B67" w:rsidP="008D7B67">
                    <w:pPr>
                      <w:jc w:val="left"/>
                      <w:rPr>
                        <w:lang w:val="en-US"/>
                      </w:rPr>
                    </w:pPr>
                  </w:p>
                </w:txbxContent>
              </v:textbox>
            </v:rect>
            <w10:wrap anchorx="margin"/>
          </v:group>
        </w:pict>
      </w:r>
    </w:p>
    <w:p w:rsidR="008D7B67" w:rsidRDefault="008D7B67" w:rsidP="000965C8"/>
    <w:p w:rsidR="008D7B67" w:rsidRDefault="008D7B67" w:rsidP="000965C8"/>
    <w:p w:rsidR="008D7B67" w:rsidRDefault="008D7B67" w:rsidP="000965C8"/>
    <w:p w:rsidR="008D7B67" w:rsidRDefault="008D7B67" w:rsidP="000965C8"/>
    <w:p w:rsidR="008D7B67" w:rsidRDefault="008D7B67" w:rsidP="000965C8"/>
    <w:p w:rsidR="008D7B67" w:rsidRDefault="008D7B67" w:rsidP="000965C8"/>
    <w:p w:rsidR="008D7B67" w:rsidRDefault="008D7B67" w:rsidP="000965C8"/>
    <w:p w:rsidR="008D7B67" w:rsidRDefault="008D7B67" w:rsidP="000965C8"/>
    <w:p w:rsidR="008D7B67" w:rsidRDefault="008D7B67" w:rsidP="000965C8"/>
    <w:p w:rsidR="008D7B67" w:rsidRDefault="00F30DDE" w:rsidP="000965C8">
      <w:r>
        <w:rPr>
          <w:noProof/>
        </w:rPr>
        <w:pict>
          <v:rect id="Прямоугольник 105" o:spid="_x0000_s1071" style="position:absolute;left:0;text-align:left;margin-left:3.1pt;margin-top:3.6pt;width:135pt;height:21.45pt;z-index:251725824;visibility:visible;mso-position-horizont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" fillcolor="#f2f2f2 [3052]" strokecolor="#4472c4 [3208]" strokeweight="1pt">
            <v:shadow on="t" color="black" opacity="26214f" origin="-.5,-.5" offset=".74836mm,.74836mm"/>
            <v:textbox>
              <w:txbxContent>
                <w:p w:rsidR="008D7B67" w:rsidRPr="00CD09B9" w:rsidRDefault="008D7B67" w:rsidP="008D7B67">
                  <w:pPr>
                    <w:jc w:val="center"/>
                    <w:rPr>
                      <w:b/>
                      <w:lang w:val="en-US"/>
                    </w:rPr>
                  </w:pPr>
                  <w:proofErr w:type="spellStart"/>
                  <w:r>
                    <w:rPr>
                      <w:b/>
                      <w:lang w:val="en-US"/>
                    </w:rPr>
                    <w:t>UserView</w:t>
                  </w:r>
                  <w:proofErr w:type="spellEnd"/>
                </w:p>
                <w:p w:rsidR="008D7B67" w:rsidRDefault="008D7B67" w:rsidP="008D7B67"/>
              </w:txbxContent>
            </v:textbox>
            <w10:wrap anchorx="margin"/>
          </v:rect>
        </w:pict>
      </w:r>
    </w:p>
    <w:p w:rsidR="008D7B67" w:rsidRDefault="00F30DDE" w:rsidP="000965C8">
      <w:r>
        <w:rPr>
          <w:noProof/>
        </w:rPr>
        <w:pict>
          <v:line id="Прямая соединительная линия 109" o:spid="_x0000_s1076" style="position:absolute;left:0;text-align:left;flip:x y;z-index:251731968;visibility:visible" from="69.8pt,19.95pt" to="71.15pt,4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" strokecolor="#5b9bd5 [3204]" strokeweight=".5pt">
            <v:stroke joinstyle="miter"/>
          </v:line>
        </w:pict>
      </w:r>
      <w:r>
        <w:rPr>
          <w:noProof/>
        </w:rPr>
        <w:pict>
          <v:shape id="Ромб 108" o:spid="_x0000_s1075" type="#_x0000_t4" style="position:absolute;left:0;text-align:left;margin-left:64.15pt;margin-top:5.05pt;width:11.7pt;height:15.05pt;z-index:2517309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" fillcolor="white [3201]" strokecolor="#70ad47 [3209]" strokeweight="1pt"/>
        </w:pict>
      </w:r>
    </w:p>
    <w:p w:rsidR="008D7B67" w:rsidRDefault="008D7B67" w:rsidP="000965C8"/>
    <w:p w:rsidR="008D7B67" w:rsidRDefault="00F30DDE" w:rsidP="000965C8">
      <w:r>
        <w:pict>
          <v:group id="Группа 102" o:spid="_x0000_s1072" style="position:absolute;left:0;text-align:left;margin-left:.35pt;margin-top:3.35pt;width:135pt;height:64.45pt;z-index:251723776;mso-position-horizontal-relative:margin;mso-width-relative:margin;mso-height-relative:margin" coordsize="11811,8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">
            <v:rect id="Прямоугольник 103" o:spid="_x0000_s1073" style="position:absolute;width:11811;height:314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eCAcUA&#10;AADcAAAADwAAAGRycy9kb3ducmV2LnhtbERPS2vCQBC+F/wPywi91Y21iMSsIpaWtNCDj4DHITsm&#10;0exsmt3G5N93CwVv8/E9J1n3phYdta6yrGA6iUAQ51ZXXCg4Ht6eFiCcR9ZYWyYFAzlYr0YPCcba&#10;3nhH3d4XIoSwi1FB6X0TS+nykgy6iW2IA3e2rUEfYFtI3eIthJtaPkfRXBqsODSU2NC2pPy6/zEK&#10;vl/ez9v5pR4On5ehz14/TrPsK1XqcdxvliA89f4u/nenOsyPZvD3TLh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B4IBxQAAANwAAAAPAAAAAAAAAAAAAAAAAJgCAABkcnMv&#10;ZG93bnJldi54bWxQSwUGAAAAAAQABAD1AAAAigMAAAAA&#10;" fillcolor="#f2f2f2 [3052]" strokecolor="#4472c4 [3208]" strokeweight="1pt">
              <v:shadow on="t" color="black" opacity="26214f" origin="-.5,-.5" offset=".74836mm,.74836mm"/>
              <v:textbox>
                <w:txbxContent>
                  <w:p w:rsidR="008D7B67" w:rsidRPr="00CD09B9" w:rsidRDefault="008D7B67" w:rsidP="008D7B67">
                    <w:pPr>
                      <w:jc w:val="center"/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User</w:t>
                    </w:r>
                  </w:p>
                  <w:p w:rsidR="008D7B67" w:rsidRDefault="008D7B67" w:rsidP="008D7B67"/>
                </w:txbxContent>
              </v:textbox>
            </v:rect>
            <v:rect id="Прямоугольник 104" o:spid="_x0000_s1074" style="position:absolute;top:3143;width:11811;height:568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4adcUA&#10;AADcAAAADwAAAGRycy9kb3ducmV2LnhtbERPS2vCQBC+F/wPywi91U2tiETXUCIttuBBrdDjkB3z&#10;MDubZrcx+ffdguBtPr7nrJLe1KKj1pWWFTxPIhDEmdUl5wq+jm9PCxDOI2usLZOCgRwk69HDCmNt&#10;r7yn7uBzEULYxaig8L6JpXRZQQbdxDbEgTvb1qAPsM2lbvEawk0tp1E0lwZLDg0FNpQWlF0Ov0bB&#10;z+z9nM6rejh+VkN/2nx8v5x2W6Uex/3rEoSn3t/FN/dWh/nRDP6fCRfI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7hp1xQAAANwAAAAPAAAAAAAAAAAAAAAAAJgCAABkcnMv&#10;ZG93bnJldi54bWxQSwUGAAAAAAQABAD1AAAAigMAAAAA&#10;" fillcolor="#f2f2f2 [3052]" strokecolor="#4472c4 [3208]" strokeweight="1pt">
              <v:shadow on="t" color="black" opacity="26214f" origin="-.5,-.5" offset=".74836mm,.74836mm"/>
              <v:textbox>
                <w:txbxContent>
                  <w:p w:rsidR="008D7B67" w:rsidRDefault="008D7B67" w:rsidP="008D7B67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+</w:t>
                    </w:r>
                    <w:proofErr w:type="spellStart"/>
                    <w:proofErr w:type="gramStart"/>
                    <w:r>
                      <w:rPr>
                        <w:lang w:val="en-US"/>
                      </w:rPr>
                      <w:t>createOrder</w:t>
                    </w:r>
                    <w:proofErr w:type="spellEnd"/>
                    <w:r>
                      <w:rPr>
                        <w:lang w:val="en-US"/>
                      </w:rPr>
                      <w:t>()</w:t>
                    </w:r>
                    <w:proofErr w:type="gramEnd"/>
                  </w:p>
                  <w:p w:rsidR="008D7B67" w:rsidRPr="00D33254" w:rsidRDefault="008D7B67" w:rsidP="008D7B67">
                    <w:pPr>
                      <w:jc w:val="left"/>
                      <w:rPr>
                        <w:lang w:val="en-US"/>
                      </w:rPr>
                    </w:pPr>
                  </w:p>
                </w:txbxContent>
              </v:textbox>
            </v:rect>
            <w10:wrap anchorx="margin"/>
          </v:group>
        </w:pict>
      </w:r>
    </w:p>
    <w:p w:rsidR="008D7B67" w:rsidRDefault="008D7B67" w:rsidP="000965C8"/>
    <w:p w:rsidR="008D7B67" w:rsidRDefault="008D7B67" w:rsidP="000965C8"/>
    <w:p w:rsidR="008D7B67" w:rsidRDefault="008D7B67" w:rsidP="000965C8"/>
    <w:p w:rsidR="008D7B67" w:rsidRDefault="008D7B67" w:rsidP="000965C8"/>
    <w:p w:rsidR="008D7B67" w:rsidRPr="001D3F73" w:rsidRDefault="001D3F73" w:rsidP="001D3F73">
      <w:pPr>
        <w:jc w:val="center"/>
        <w:rPr>
          <w:sz w:val="20"/>
        </w:rPr>
      </w:pPr>
      <w:r>
        <w:rPr>
          <w:sz w:val="20"/>
        </w:rPr>
        <w:t xml:space="preserve">Рис 5. </w:t>
      </w:r>
      <w:r>
        <w:rPr>
          <w:sz w:val="20"/>
          <w:lang w:val="en-US"/>
        </w:rPr>
        <w:t>UML-</w:t>
      </w:r>
      <w:proofErr w:type="spellStart"/>
      <w:r>
        <w:rPr>
          <w:sz w:val="20"/>
          <w:lang w:val="en-US"/>
        </w:rPr>
        <w:t>диаграмма</w:t>
      </w:r>
      <w:proofErr w:type="spellEnd"/>
      <w:r>
        <w:rPr>
          <w:sz w:val="20"/>
          <w:lang w:val="en-US"/>
        </w:rPr>
        <w:t xml:space="preserve"> </w:t>
      </w:r>
      <w:r>
        <w:rPr>
          <w:sz w:val="20"/>
        </w:rPr>
        <w:t>представления проекта</w:t>
      </w:r>
    </w:p>
    <w:p w:rsidR="008D7B67" w:rsidRDefault="008D7B67" w:rsidP="000965C8"/>
    <w:p w:rsidR="008D7B67" w:rsidRDefault="008D7B67" w:rsidP="000965C8"/>
    <w:p w:rsidR="008D7B67" w:rsidRDefault="008D7B67" w:rsidP="000965C8"/>
    <w:p w:rsidR="008D7B67" w:rsidRDefault="008D7B67" w:rsidP="000965C8"/>
    <w:p w:rsidR="008D7B67" w:rsidRDefault="008D7B67" w:rsidP="000965C8"/>
    <w:p w:rsidR="008D7B67" w:rsidRDefault="008D7B67" w:rsidP="000965C8"/>
    <w:p w:rsidR="008D7B67" w:rsidRDefault="008D7B67" w:rsidP="000965C8"/>
    <w:p w:rsidR="008D7B67" w:rsidRDefault="008D7B67" w:rsidP="000965C8"/>
    <w:p w:rsidR="008D7B67" w:rsidRDefault="008D7B67" w:rsidP="000965C8"/>
    <w:p w:rsidR="008D7B67" w:rsidRPr="002036A1" w:rsidRDefault="008D7B67" w:rsidP="000965C8"/>
    <w:p w:rsidR="00F94963" w:rsidRDefault="002210C3" w:rsidP="00F94963">
      <w:pPr>
        <w:pStyle w:val="2"/>
      </w:pPr>
      <w:bookmarkStart w:id="20" w:name="_Toc153721237"/>
      <w:bookmarkStart w:id="21" w:name="_Toc446005358"/>
      <w:r>
        <w:lastRenderedPageBreak/>
        <w:t>Физический проект</w:t>
      </w:r>
      <w:bookmarkEnd w:id="20"/>
      <w:bookmarkEnd w:id="21"/>
    </w:p>
    <w:p w:rsidR="0038185F" w:rsidRDefault="009907C7" w:rsidP="003152A3">
      <w:r>
        <w:rPr>
          <w:noProof/>
        </w:rPr>
        <w:drawing>
          <wp:inline distT="0" distB="0" distL="0" distR="0">
            <wp:extent cx="5754370" cy="3846830"/>
            <wp:effectExtent l="0" t="0" r="0" b="1270"/>
            <wp:docPr id="1" name="Рисунок 3" descr="UUCLJfluLj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UCLJfluLj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384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E74" w:rsidRDefault="00676E74" w:rsidP="00676E74">
      <w:pPr>
        <w:jc w:val="center"/>
        <w:rPr>
          <w:sz w:val="20"/>
        </w:rPr>
      </w:pPr>
      <w:r>
        <w:rPr>
          <w:sz w:val="20"/>
        </w:rPr>
        <w:t>Рис 6. Схема физического проекта</w:t>
      </w:r>
    </w:p>
    <w:p w:rsidR="00676E74" w:rsidRPr="00676E74" w:rsidRDefault="00676E74" w:rsidP="00676E74">
      <w:pPr>
        <w:jc w:val="center"/>
        <w:rPr>
          <w:sz w:val="20"/>
        </w:rPr>
      </w:pPr>
    </w:p>
    <w:p w:rsidR="00F94963" w:rsidRDefault="002210C3" w:rsidP="00F94963">
      <w:pPr>
        <w:pStyle w:val="1"/>
      </w:pPr>
      <w:bookmarkStart w:id="22" w:name="_Toc446005359"/>
      <w:r>
        <w:t>Требования</w:t>
      </w:r>
      <w:r w:rsidRPr="00044136">
        <w:t xml:space="preserve"> </w:t>
      </w:r>
      <w:r>
        <w:t>к</w:t>
      </w:r>
      <w:r w:rsidRPr="00044136">
        <w:t xml:space="preserve"> </w:t>
      </w:r>
      <w:r>
        <w:t>инсталляции</w:t>
      </w:r>
      <w:r w:rsidR="00044136">
        <w:t xml:space="preserve"> и </w:t>
      </w:r>
      <w:r>
        <w:t>деинсталляции</w:t>
      </w:r>
      <w:bookmarkEnd w:id="22"/>
    </w:p>
    <w:p w:rsidR="002210C3" w:rsidRDefault="00DE0253" w:rsidP="002210C3">
      <w:r>
        <w:t>Так как система кроссплатформенная, то и установка у каждого своя.</w:t>
      </w:r>
    </w:p>
    <w:p w:rsidR="00DE0253" w:rsidRDefault="00DE0253" w:rsidP="002210C3">
      <w:pPr>
        <w:rPr>
          <w:lang w:val="en-US"/>
        </w:rPr>
      </w:pPr>
      <w:r>
        <w:t xml:space="preserve">Для </w:t>
      </w:r>
      <w:r w:rsidRPr="00DE0253">
        <w:rPr>
          <w:i/>
          <w:lang w:val="en-US"/>
        </w:rPr>
        <w:t>android</w:t>
      </w:r>
      <w:r>
        <w:t xml:space="preserve"> устройств необходимо</w:t>
      </w:r>
      <w:r>
        <w:rPr>
          <w:lang w:val="en-US"/>
        </w:rPr>
        <w:t>:</w:t>
      </w:r>
    </w:p>
    <w:p w:rsidR="00DE0253" w:rsidRDefault="00DE0253" w:rsidP="00DE0253">
      <w:pPr>
        <w:numPr>
          <w:ilvl w:val="0"/>
          <w:numId w:val="20"/>
        </w:numPr>
      </w:pPr>
      <w:r>
        <w:t xml:space="preserve">Скачать </w:t>
      </w:r>
      <w:r w:rsidRPr="00DE0253">
        <w:t>*.</w:t>
      </w:r>
      <w:proofErr w:type="spellStart"/>
      <w:r>
        <w:rPr>
          <w:lang w:val="en-US"/>
        </w:rPr>
        <w:t>apk</w:t>
      </w:r>
      <w:proofErr w:type="spellEnd"/>
      <w:r>
        <w:t xml:space="preserve"> файл с приложением</w:t>
      </w:r>
      <w:r w:rsidRPr="00DE0253">
        <w:t xml:space="preserve"> </w:t>
      </w:r>
      <w:proofErr w:type="spellStart"/>
      <w:r>
        <w:t>YourNewTaxi</w:t>
      </w:r>
      <w:proofErr w:type="spellEnd"/>
    </w:p>
    <w:p w:rsidR="00DE0253" w:rsidRDefault="00DE0253" w:rsidP="00DE0253">
      <w:pPr>
        <w:numPr>
          <w:ilvl w:val="0"/>
          <w:numId w:val="20"/>
        </w:numPr>
      </w:pPr>
      <w:r>
        <w:t>Установить его</w:t>
      </w:r>
    </w:p>
    <w:p w:rsidR="00DE0253" w:rsidRDefault="00DE0253" w:rsidP="00DE0253">
      <w:pPr>
        <w:numPr>
          <w:ilvl w:val="0"/>
          <w:numId w:val="20"/>
        </w:numPr>
      </w:pPr>
      <w:r>
        <w:t>Пользоваться</w:t>
      </w:r>
    </w:p>
    <w:p w:rsidR="00DE0253" w:rsidRPr="00676E74" w:rsidRDefault="00DE0253" w:rsidP="00DE0253">
      <w:pPr>
        <w:rPr>
          <w:i/>
        </w:rPr>
      </w:pPr>
      <w:r>
        <w:t xml:space="preserve">Для удаления воспользоваться средствами </w:t>
      </w:r>
      <w:r w:rsidRPr="00DE0253">
        <w:rPr>
          <w:i/>
          <w:lang w:val="en-US"/>
        </w:rPr>
        <w:t>android</w:t>
      </w:r>
      <w:r w:rsidR="00676E74">
        <w:rPr>
          <w:i/>
        </w:rPr>
        <w:t>.</w:t>
      </w:r>
    </w:p>
    <w:p w:rsidR="00DE0253" w:rsidRPr="00676E74" w:rsidRDefault="00DE0253" w:rsidP="00DE0253"/>
    <w:p w:rsidR="00DE0253" w:rsidRDefault="00DE0253" w:rsidP="00DE0253">
      <w:r>
        <w:t xml:space="preserve">Для </w:t>
      </w:r>
      <w:r w:rsidRPr="00DE0253">
        <w:rPr>
          <w:i/>
        </w:rPr>
        <w:t>прочих</w:t>
      </w:r>
      <w:r>
        <w:t xml:space="preserve"> мобильных устройств установка аналогична (скачать, установить, удалить)</w:t>
      </w:r>
      <w:r w:rsidR="00676E74">
        <w:t>.</w:t>
      </w:r>
    </w:p>
    <w:p w:rsidR="00DE0253" w:rsidRDefault="00DE0253" w:rsidP="00DE0253">
      <w:r>
        <w:t xml:space="preserve">Для ПК под управление семейства </w:t>
      </w:r>
      <w:r w:rsidRPr="00DE0253">
        <w:rPr>
          <w:i/>
          <w:lang w:val="en-US"/>
        </w:rPr>
        <w:t>Windows</w:t>
      </w:r>
      <w:r>
        <w:t xml:space="preserve"> пользователю необходимо будет скачать файл </w:t>
      </w:r>
      <w:r w:rsidRPr="00DE0253">
        <w:t>*.</w:t>
      </w:r>
      <w:proofErr w:type="spellStart"/>
      <w:r>
        <w:rPr>
          <w:lang w:val="en-US"/>
        </w:rPr>
        <w:t>msi</w:t>
      </w:r>
      <w:proofErr w:type="spellEnd"/>
      <w:r>
        <w:t xml:space="preserve"> и установить его на свой </w:t>
      </w:r>
      <w:proofErr w:type="gramStart"/>
      <w:r>
        <w:t>ПК</w:t>
      </w:r>
      <w:proofErr w:type="gramEnd"/>
      <w:r>
        <w:t xml:space="preserve"> следуя инструкциям инсталлятора.</w:t>
      </w:r>
    </w:p>
    <w:p w:rsidR="00DE0253" w:rsidRPr="00DE0253" w:rsidRDefault="00DE0253" w:rsidP="00DE0253">
      <w:r>
        <w:t>При использовании веб-версии системы необходим только браузер и наличие интер</w:t>
      </w:r>
      <w:r w:rsidR="00676E74">
        <w:t>нета, чтобы начать пользоваться.</w:t>
      </w:r>
    </w:p>
    <w:sectPr w:rsidR="00DE0253" w:rsidRPr="00DE0253" w:rsidSect="001F78AA">
      <w:footerReference w:type="default" r:id="rId11"/>
      <w:pgSz w:w="11906" w:h="16838"/>
      <w:pgMar w:top="1418" w:right="1134" w:bottom="1418" w:left="1701" w:header="567" w:footer="284" w:gutter="0"/>
      <w:cols w:space="72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5F07" w:rsidRDefault="00A05F07">
      <w:r>
        <w:separator/>
      </w:r>
    </w:p>
  </w:endnote>
  <w:endnote w:type="continuationSeparator" w:id="0">
    <w:p w:rsidR="00A05F07" w:rsidRDefault="00A05F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572454"/>
      <w:docPartObj>
        <w:docPartGallery w:val="Page Numbers (Bottom of Page)"/>
        <w:docPartUnique/>
      </w:docPartObj>
    </w:sdtPr>
    <w:sdtContent>
      <w:p w:rsidR="001F78AA" w:rsidRDefault="001F78AA">
        <w:pPr>
          <w:pStyle w:val="ab"/>
          <w:jc w:val="right"/>
        </w:pPr>
        <w:fldSimple w:instr=" PAGE   \* MERGEFORMAT ">
          <w:r>
            <w:rPr>
              <w:noProof/>
            </w:rPr>
            <w:t>2</w:t>
          </w:r>
        </w:fldSimple>
      </w:p>
    </w:sdtContent>
  </w:sdt>
  <w:p w:rsidR="00932238" w:rsidRDefault="00932238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5F07" w:rsidRDefault="00A05F07">
      <w:r>
        <w:separator/>
      </w:r>
    </w:p>
  </w:footnote>
  <w:footnote w:type="continuationSeparator" w:id="0">
    <w:p w:rsidR="00A05F07" w:rsidRDefault="00A05F0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1328D"/>
    <w:multiLevelType w:val="multilevel"/>
    <w:tmpl w:val="CBF4DA36"/>
    <w:lvl w:ilvl="0">
      <w:start w:val="1"/>
      <w:numFmt w:val="decimal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54"/>
        </w:tabs>
        <w:ind w:left="45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361"/>
        </w:tabs>
        <w:ind w:left="907" w:firstLine="0"/>
      </w:pPr>
      <w:rPr>
        <w:rFonts w:hint="default"/>
      </w:rPr>
    </w:lvl>
    <w:lvl w:ilvl="3">
      <w:start w:val="1"/>
      <w:numFmt w:val="decimal"/>
      <w:lvlText w:val="%4.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1">
    <w:nsid w:val="0B334390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0B6E3CE4"/>
    <w:multiLevelType w:val="hybridMultilevel"/>
    <w:tmpl w:val="62864DD6"/>
    <w:lvl w:ilvl="0" w:tplc="B1164C02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23E0622"/>
    <w:multiLevelType w:val="multilevel"/>
    <w:tmpl w:val="34E21972"/>
    <w:lvl w:ilvl="0">
      <w:start w:val="1"/>
      <w:numFmt w:val="decimal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54"/>
        </w:tabs>
        <w:ind w:left="45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907"/>
        </w:tabs>
        <w:ind w:left="907" w:firstLine="0"/>
      </w:pPr>
      <w:rPr>
        <w:rFonts w:hint="default"/>
      </w:rPr>
    </w:lvl>
    <w:lvl w:ilvl="3">
      <w:start w:val="1"/>
      <w:numFmt w:val="decimal"/>
      <w:lvlText w:val="%4.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4">
    <w:nsid w:val="1F5238E4"/>
    <w:multiLevelType w:val="multilevel"/>
    <w:tmpl w:val="0BC4DE26"/>
    <w:lvl w:ilvl="0">
      <w:start w:val="1"/>
      <w:numFmt w:val="decimal"/>
      <w:lvlText w:val="%1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4"/>
        </w:tabs>
        <w:ind w:left="227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454" w:firstLine="0"/>
      </w:pPr>
      <w:rPr>
        <w:rFonts w:hint="default"/>
      </w:rPr>
    </w:lvl>
    <w:lvl w:ilvl="3">
      <w:start w:val="1"/>
      <w:numFmt w:val="decimal"/>
      <w:lvlText w:val="%4.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5">
    <w:nsid w:val="208016AB"/>
    <w:multiLevelType w:val="multilevel"/>
    <w:tmpl w:val="CA3E4816"/>
    <w:lvl w:ilvl="0">
      <w:start w:val="1"/>
      <w:numFmt w:val="decimal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54"/>
        </w:tabs>
        <w:ind w:left="45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907" w:firstLine="0"/>
      </w:pPr>
      <w:rPr>
        <w:rFonts w:hint="default"/>
      </w:rPr>
    </w:lvl>
    <w:lvl w:ilvl="3">
      <w:start w:val="1"/>
      <w:numFmt w:val="decimal"/>
      <w:lvlText w:val="%4.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6">
    <w:nsid w:val="238424EA"/>
    <w:multiLevelType w:val="multilevel"/>
    <w:tmpl w:val="6C489D1E"/>
    <w:lvl w:ilvl="0">
      <w:start w:val="3"/>
      <w:numFmt w:val="none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814"/>
        </w:tabs>
        <w:ind w:left="454" w:firstLine="0"/>
      </w:pPr>
      <w:rPr>
        <w:rFonts w:hint="default"/>
      </w:rPr>
    </w:lvl>
    <w:lvl w:ilvl="2">
      <w:start w:val="1"/>
      <w:numFmt w:val="decimal"/>
      <w:lvlText w:val="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3">
      <w:start w:val="1"/>
      <w:numFmt w:val="decimal"/>
      <w:lvlText w:val="%4.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7">
    <w:nsid w:val="2B6D3264"/>
    <w:multiLevelType w:val="multilevel"/>
    <w:tmpl w:val="715E7CFC"/>
    <w:lvl w:ilvl="0">
      <w:start w:val="1"/>
      <w:numFmt w:val="decimal"/>
      <w:lvlText w:val="%1."/>
      <w:lvlJc w:val="left"/>
      <w:pPr>
        <w:tabs>
          <w:tab w:val="num" w:pos="908"/>
        </w:tabs>
        <w:ind w:left="908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8"/>
        </w:tabs>
        <w:ind w:left="908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628"/>
        </w:tabs>
        <w:ind w:left="908" w:firstLine="0"/>
      </w:pPr>
      <w:rPr>
        <w:rFonts w:hint="default"/>
      </w:rPr>
    </w:lvl>
    <w:lvl w:ilvl="3">
      <w:start w:val="1"/>
      <w:numFmt w:val="decimal"/>
      <w:lvlText w:val="%4.%2.%3."/>
      <w:lvlJc w:val="left"/>
      <w:pPr>
        <w:tabs>
          <w:tab w:val="num" w:pos="1628"/>
        </w:tabs>
        <w:ind w:left="908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708"/>
        </w:tabs>
        <w:ind w:left="27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068"/>
        </w:tabs>
        <w:ind w:left="30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28"/>
        </w:tabs>
        <w:ind w:left="34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788"/>
        </w:tabs>
        <w:ind w:left="37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148"/>
        </w:tabs>
        <w:ind w:left="4148" w:hanging="360"/>
      </w:pPr>
      <w:rPr>
        <w:rFonts w:hint="default"/>
      </w:rPr>
    </w:lvl>
  </w:abstractNum>
  <w:abstractNum w:abstractNumId="8">
    <w:nsid w:val="2C6F59E3"/>
    <w:multiLevelType w:val="hybridMultilevel"/>
    <w:tmpl w:val="29A87DD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38886703"/>
    <w:multiLevelType w:val="multilevel"/>
    <w:tmpl w:val="3036E71E"/>
    <w:lvl w:ilvl="0">
      <w:start w:val="3"/>
      <w:numFmt w:val="none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none"/>
      <w:lvlText w:val="%2."/>
      <w:lvlJc w:val="left"/>
      <w:pPr>
        <w:tabs>
          <w:tab w:val="num" w:pos="454"/>
        </w:tabs>
        <w:ind w:left="454" w:firstLine="0"/>
      </w:pPr>
      <w:rPr>
        <w:rFonts w:hint="default"/>
      </w:rPr>
    </w:lvl>
    <w:lvl w:ilvl="2">
      <w:start w:val="1"/>
      <w:numFmt w:val="decimal"/>
      <w:lvlText w:val="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3">
      <w:start w:val="1"/>
      <w:numFmt w:val="decimal"/>
      <w:lvlText w:val="%4.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10">
    <w:nsid w:val="38A37307"/>
    <w:multiLevelType w:val="multilevel"/>
    <w:tmpl w:val="DE4A7A08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907"/>
        </w:tabs>
        <w:ind w:left="227" w:firstLine="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1247"/>
        </w:tabs>
        <w:ind w:left="454" w:firstLine="0"/>
      </w:pPr>
      <w:rPr>
        <w:rFonts w:hint="default"/>
      </w:rPr>
    </w:lvl>
    <w:lvl w:ilvl="3">
      <w:start w:val="1"/>
      <w:numFmt w:val="decimal"/>
      <w:lvlText w:val="%4.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11">
    <w:nsid w:val="3BEE6083"/>
    <w:multiLevelType w:val="multilevel"/>
    <w:tmpl w:val="9F26E15E"/>
    <w:lvl w:ilvl="0">
      <w:start w:val="1"/>
      <w:numFmt w:val="upperRoman"/>
      <w:lvlText w:val="%1."/>
      <w:lvlJc w:val="left"/>
      <w:pPr>
        <w:tabs>
          <w:tab w:val="num" w:pos="720"/>
        </w:tabs>
        <w:ind w:left="454" w:hanging="454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bullet"/>
      <w:lvlText w:val="▪"/>
      <w:lvlJc w:val="left"/>
      <w:pPr>
        <w:tabs>
          <w:tab w:val="num" w:pos="1361"/>
        </w:tabs>
        <w:ind w:left="1361" w:hanging="454"/>
      </w:pPr>
      <w:rPr>
        <w:rFonts w:ascii="Times New Roman" w:cs="Times New Roman" w:hint="default"/>
        <w:color w:val="auto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12">
    <w:nsid w:val="3E3A7492"/>
    <w:multiLevelType w:val="multilevel"/>
    <w:tmpl w:val="DC52F3C4"/>
    <w:lvl w:ilvl="0">
      <w:start w:val="3"/>
      <w:numFmt w:val="none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none"/>
      <w:lvlText w:val="%2."/>
      <w:lvlJc w:val="left"/>
      <w:pPr>
        <w:tabs>
          <w:tab w:val="num" w:pos="814"/>
        </w:tabs>
        <w:ind w:left="454" w:firstLine="0"/>
      </w:pPr>
      <w:rPr>
        <w:rFonts w:hint="default"/>
      </w:rPr>
    </w:lvl>
    <w:lvl w:ilvl="2">
      <w:start w:val="1"/>
      <w:numFmt w:val="decimal"/>
      <w:lvlText w:val="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3">
      <w:start w:val="1"/>
      <w:numFmt w:val="decimal"/>
      <w:lvlText w:val="%4.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13">
    <w:nsid w:val="46932CE4"/>
    <w:multiLevelType w:val="hybridMultilevel"/>
    <w:tmpl w:val="B1B885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3E6137"/>
    <w:multiLevelType w:val="hybridMultilevel"/>
    <w:tmpl w:val="792C0B94"/>
    <w:lvl w:ilvl="0" w:tplc="72FCAD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A7580E"/>
    <w:multiLevelType w:val="multilevel"/>
    <w:tmpl w:val="C3089F40"/>
    <w:lvl w:ilvl="0">
      <w:start w:val="3"/>
      <w:numFmt w:val="none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none"/>
      <w:lvlText w:val="%2."/>
      <w:lvlJc w:val="left"/>
      <w:pPr>
        <w:tabs>
          <w:tab w:val="num" w:pos="454"/>
        </w:tabs>
        <w:ind w:left="454" w:firstLine="0"/>
      </w:pPr>
      <w:rPr>
        <w:rFonts w:hint="default"/>
      </w:rPr>
    </w:lvl>
    <w:lvl w:ilvl="2">
      <w:start w:val="1"/>
      <w:numFmt w:val="decimal"/>
      <w:lvlText w:val="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3">
      <w:start w:val="1"/>
      <w:numFmt w:val="decimal"/>
      <w:lvlText w:val="%4.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16">
    <w:nsid w:val="4DF906AF"/>
    <w:multiLevelType w:val="multilevel"/>
    <w:tmpl w:val="C602EB62"/>
    <w:lvl w:ilvl="0">
      <w:start w:val="1"/>
      <w:numFmt w:val="decimal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54"/>
        </w:tabs>
        <w:ind w:left="45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3">
      <w:start w:val="1"/>
      <w:numFmt w:val="decimal"/>
      <w:lvlText w:val="%4.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17">
    <w:nsid w:val="4F884D8A"/>
    <w:multiLevelType w:val="hybridMultilevel"/>
    <w:tmpl w:val="DB1EA588"/>
    <w:lvl w:ilvl="0" w:tplc="041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30941D2"/>
    <w:multiLevelType w:val="hybridMultilevel"/>
    <w:tmpl w:val="C7E645D6"/>
    <w:lvl w:ilvl="0" w:tplc="72FCAD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775051"/>
    <w:multiLevelType w:val="multilevel"/>
    <w:tmpl w:val="8A322344"/>
    <w:lvl w:ilvl="0">
      <w:start w:val="1"/>
      <w:numFmt w:val="decimal"/>
      <w:lvlText w:val="%1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4"/>
        </w:tabs>
        <w:ind w:left="227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47"/>
        </w:tabs>
        <w:ind w:left="454" w:firstLine="0"/>
      </w:pPr>
      <w:rPr>
        <w:rFonts w:hint="default"/>
      </w:rPr>
    </w:lvl>
    <w:lvl w:ilvl="3">
      <w:start w:val="1"/>
      <w:numFmt w:val="decimal"/>
      <w:lvlText w:val="%4.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20">
    <w:nsid w:val="53ED704A"/>
    <w:multiLevelType w:val="hybridMultilevel"/>
    <w:tmpl w:val="ECDA22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60F6543"/>
    <w:multiLevelType w:val="hybridMultilevel"/>
    <w:tmpl w:val="2332B96E"/>
    <w:lvl w:ilvl="0" w:tplc="041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21"/>
  </w:num>
  <w:num w:numId="4">
    <w:abstractNumId w:val="8"/>
  </w:num>
  <w:num w:numId="5">
    <w:abstractNumId w:val="2"/>
  </w:num>
  <w:num w:numId="6">
    <w:abstractNumId w:val="17"/>
  </w:num>
  <w:num w:numId="7">
    <w:abstractNumId w:val="6"/>
  </w:num>
  <w:num w:numId="8">
    <w:abstractNumId w:val="12"/>
  </w:num>
  <w:num w:numId="9">
    <w:abstractNumId w:val="15"/>
  </w:num>
  <w:num w:numId="10">
    <w:abstractNumId w:val="1"/>
  </w:num>
  <w:num w:numId="11">
    <w:abstractNumId w:val="10"/>
  </w:num>
  <w:num w:numId="12">
    <w:abstractNumId w:val="7"/>
  </w:num>
  <w:num w:numId="13">
    <w:abstractNumId w:val="16"/>
  </w:num>
  <w:num w:numId="14">
    <w:abstractNumId w:val="3"/>
  </w:num>
  <w:num w:numId="15">
    <w:abstractNumId w:val="5"/>
  </w:num>
  <w:num w:numId="16">
    <w:abstractNumId w:val="0"/>
  </w:num>
  <w:num w:numId="17">
    <w:abstractNumId w:val="4"/>
  </w:num>
  <w:num w:numId="18">
    <w:abstractNumId w:val="19"/>
  </w:num>
  <w:num w:numId="19">
    <w:abstractNumId w:val="13"/>
  </w:num>
  <w:num w:numId="20">
    <w:abstractNumId w:val="20"/>
  </w:num>
  <w:num w:numId="21">
    <w:abstractNumId w:val="18"/>
  </w:num>
  <w:num w:numId="22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attachedTemplate r:id="rId1"/>
  <w:stylePaneFormatFilter w:val="3F01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F94963"/>
    <w:rsid w:val="00000BCB"/>
    <w:rsid w:val="000128C4"/>
    <w:rsid w:val="00013FD8"/>
    <w:rsid w:val="0001507F"/>
    <w:rsid w:val="00021A4B"/>
    <w:rsid w:val="00044136"/>
    <w:rsid w:val="000558A0"/>
    <w:rsid w:val="00073F6F"/>
    <w:rsid w:val="000965C8"/>
    <w:rsid w:val="00096B5B"/>
    <w:rsid w:val="000B1F21"/>
    <w:rsid w:val="000E4BFF"/>
    <w:rsid w:val="0010225E"/>
    <w:rsid w:val="0011771F"/>
    <w:rsid w:val="0016099F"/>
    <w:rsid w:val="001644BF"/>
    <w:rsid w:val="00193368"/>
    <w:rsid w:val="001A09F8"/>
    <w:rsid w:val="001A2D22"/>
    <w:rsid w:val="001D3F73"/>
    <w:rsid w:val="001E28D3"/>
    <w:rsid w:val="001F6664"/>
    <w:rsid w:val="001F78AA"/>
    <w:rsid w:val="00200D87"/>
    <w:rsid w:val="00201266"/>
    <w:rsid w:val="002036A1"/>
    <w:rsid w:val="002210C3"/>
    <w:rsid w:val="0024216A"/>
    <w:rsid w:val="002726CE"/>
    <w:rsid w:val="00272856"/>
    <w:rsid w:val="00275F30"/>
    <w:rsid w:val="002B1534"/>
    <w:rsid w:val="002B326E"/>
    <w:rsid w:val="002C61F2"/>
    <w:rsid w:val="002D2661"/>
    <w:rsid w:val="002F4B6F"/>
    <w:rsid w:val="00302E8E"/>
    <w:rsid w:val="003152A3"/>
    <w:rsid w:val="003230D9"/>
    <w:rsid w:val="00356B3B"/>
    <w:rsid w:val="00361080"/>
    <w:rsid w:val="0036702D"/>
    <w:rsid w:val="00373AA8"/>
    <w:rsid w:val="003765CE"/>
    <w:rsid w:val="0038185F"/>
    <w:rsid w:val="00383C1D"/>
    <w:rsid w:val="003B20FB"/>
    <w:rsid w:val="003B71AB"/>
    <w:rsid w:val="003C04C3"/>
    <w:rsid w:val="003E0A7E"/>
    <w:rsid w:val="003F46B8"/>
    <w:rsid w:val="003F655F"/>
    <w:rsid w:val="00405975"/>
    <w:rsid w:val="00412A56"/>
    <w:rsid w:val="00430CB4"/>
    <w:rsid w:val="004620B6"/>
    <w:rsid w:val="00473019"/>
    <w:rsid w:val="004905FF"/>
    <w:rsid w:val="004B7BD8"/>
    <w:rsid w:val="004C521D"/>
    <w:rsid w:val="004D37F8"/>
    <w:rsid w:val="004D5B31"/>
    <w:rsid w:val="005121E4"/>
    <w:rsid w:val="00527F78"/>
    <w:rsid w:val="00546EA1"/>
    <w:rsid w:val="00551F30"/>
    <w:rsid w:val="00553CD2"/>
    <w:rsid w:val="0056686C"/>
    <w:rsid w:val="00576515"/>
    <w:rsid w:val="005E7A92"/>
    <w:rsid w:val="006130E9"/>
    <w:rsid w:val="006375F3"/>
    <w:rsid w:val="00637A47"/>
    <w:rsid w:val="00637E05"/>
    <w:rsid w:val="00660B06"/>
    <w:rsid w:val="00676E74"/>
    <w:rsid w:val="00687E78"/>
    <w:rsid w:val="006C1E28"/>
    <w:rsid w:val="006D51CD"/>
    <w:rsid w:val="006E1C7D"/>
    <w:rsid w:val="007110F5"/>
    <w:rsid w:val="00714D6C"/>
    <w:rsid w:val="00736144"/>
    <w:rsid w:val="00740BC3"/>
    <w:rsid w:val="00747DF7"/>
    <w:rsid w:val="00780778"/>
    <w:rsid w:val="00793AC5"/>
    <w:rsid w:val="00797B29"/>
    <w:rsid w:val="007E3CFE"/>
    <w:rsid w:val="007F0444"/>
    <w:rsid w:val="007F5B4C"/>
    <w:rsid w:val="0081444E"/>
    <w:rsid w:val="00816B59"/>
    <w:rsid w:val="00820BAC"/>
    <w:rsid w:val="008259CE"/>
    <w:rsid w:val="00825FC7"/>
    <w:rsid w:val="00837777"/>
    <w:rsid w:val="008455D7"/>
    <w:rsid w:val="00851673"/>
    <w:rsid w:val="00865B3D"/>
    <w:rsid w:val="0088461B"/>
    <w:rsid w:val="008A41A0"/>
    <w:rsid w:val="008C4188"/>
    <w:rsid w:val="008D7B67"/>
    <w:rsid w:val="0090021B"/>
    <w:rsid w:val="00932238"/>
    <w:rsid w:val="00975096"/>
    <w:rsid w:val="00981663"/>
    <w:rsid w:val="009907C7"/>
    <w:rsid w:val="00A05F07"/>
    <w:rsid w:val="00A065A3"/>
    <w:rsid w:val="00A24810"/>
    <w:rsid w:val="00A35B00"/>
    <w:rsid w:val="00A50418"/>
    <w:rsid w:val="00A755EF"/>
    <w:rsid w:val="00A807E3"/>
    <w:rsid w:val="00A9184A"/>
    <w:rsid w:val="00AE4251"/>
    <w:rsid w:val="00AE6317"/>
    <w:rsid w:val="00B17BEF"/>
    <w:rsid w:val="00B32596"/>
    <w:rsid w:val="00B357ED"/>
    <w:rsid w:val="00B41B65"/>
    <w:rsid w:val="00B61F9D"/>
    <w:rsid w:val="00B64B4F"/>
    <w:rsid w:val="00B91C0D"/>
    <w:rsid w:val="00BA0099"/>
    <w:rsid w:val="00BD053D"/>
    <w:rsid w:val="00BE2D72"/>
    <w:rsid w:val="00BE3935"/>
    <w:rsid w:val="00BF4222"/>
    <w:rsid w:val="00C03D1E"/>
    <w:rsid w:val="00C165FC"/>
    <w:rsid w:val="00C35642"/>
    <w:rsid w:val="00C47FAF"/>
    <w:rsid w:val="00C72912"/>
    <w:rsid w:val="00C77C51"/>
    <w:rsid w:val="00C848F5"/>
    <w:rsid w:val="00C91540"/>
    <w:rsid w:val="00CB48A0"/>
    <w:rsid w:val="00D0167C"/>
    <w:rsid w:val="00D11898"/>
    <w:rsid w:val="00D16C31"/>
    <w:rsid w:val="00D63953"/>
    <w:rsid w:val="00D72C44"/>
    <w:rsid w:val="00D7605C"/>
    <w:rsid w:val="00D83350"/>
    <w:rsid w:val="00D91CC4"/>
    <w:rsid w:val="00DA54C6"/>
    <w:rsid w:val="00DA76C7"/>
    <w:rsid w:val="00DD38F0"/>
    <w:rsid w:val="00DE0253"/>
    <w:rsid w:val="00E02B58"/>
    <w:rsid w:val="00E363EC"/>
    <w:rsid w:val="00E36F6D"/>
    <w:rsid w:val="00E42B1A"/>
    <w:rsid w:val="00E50D08"/>
    <w:rsid w:val="00E65F0B"/>
    <w:rsid w:val="00E71778"/>
    <w:rsid w:val="00E732CB"/>
    <w:rsid w:val="00E927E6"/>
    <w:rsid w:val="00EA2309"/>
    <w:rsid w:val="00EB5BB6"/>
    <w:rsid w:val="00EC7D80"/>
    <w:rsid w:val="00ED329F"/>
    <w:rsid w:val="00F072A8"/>
    <w:rsid w:val="00F30DDE"/>
    <w:rsid w:val="00F511DB"/>
    <w:rsid w:val="00F86498"/>
    <w:rsid w:val="00F94963"/>
    <w:rsid w:val="00F95220"/>
    <w:rsid w:val="00FD55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91CC4"/>
    <w:pPr>
      <w:spacing w:after="120"/>
      <w:jc w:val="both"/>
    </w:pPr>
    <w:rPr>
      <w:sz w:val="24"/>
    </w:rPr>
  </w:style>
  <w:style w:type="paragraph" w:styleId="1">
    <w:name w:val="heading 1"/>
    <w:basedOn w:val="a"/>
    <w:next w:val="a"/>
    <w:qFormat/>
    <w:rsid w:val="0024216A"/>
    <w:pPr>
      <w:keepNext/>
      <w:numPr>
        <w:numId w:val="11"/>
      </w:numPr>
      <w:spacing w:before="240" w:after="360"/>
      <w:jc w:val="left"/>
      <w:outlineLvl w:val="0"/>
    </w:pPr>
    <w:rPr>
      <w:rFonts w:ascii="Bookman Old Style" w:hAnsi="Bookman Old Style"/>
      <w:b/>
      <w:sz w:val="36"/>
      <w:szCs w:val="36"/>
    </w:rPr>
  </w:style>
  <w:style w:type="paragraph" w:styleId="2">
    <w:name w:val="heading 2"/>
    <w:basedOn w:val="a"/>
    <w:next w:val="a"/>
    <w:qFormat/>
    <w:rsid w:val="0024216A"/>
    <w:pPr>
      <w:keepNext/>
      <w:numPr>
        <w:ilvl w:val="1"/>
        <w:numId w:val="11"/>
      </w:numPr>
      <w:tabs>
        <w:tab w:val="left" w:pos="1043"/>
      </w:tabs>
      <w:spacing w:before="120" w:after="240"/>
      <w:jc w:val="left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qFormat/>
    <w:rsid w:val="0024216A"/>
    <w:pPr>
      <w:keepNext/>
      <w:numPr>
        <w:ilvl w:val="2"/>
        <w:numId w:val="11"/>
      </w:numPr>
      <w:spacing w:before="120" w:after="240"/>
      <w:jc w:val="left"/>
      <w:outlineLvl w:val="2"/>
    </w:pPr>
    <w:rPr>
      <w:b/>
      <w:sz w:val="28"/>
    </w:rPr>
  </w:style>
  <w:style w:type="paragraph" w:styleId="4">
    <w:name w:val="heading 4"/>
    <w:basedOn w:val="a"/>
    <w:next w:val="a"/>
    <w:qFormat/>
    <w:rsid w:val="00F30DDE"/>
    <w:pPr>
      <w:keepNext/>
      <w:spacing w:before="120" w:after="240"/>
      <w:ind w:left="454"/>
      <w:jc w:val="left"/>
      <w:outlineLvl w:val="3"/>
    </w:pPr>
    <w:rPr>
      <w:b/>
    </w:rPr>
  </w:style>
  <w:style w:type="paragraph" w:styleId="5">
    <w:name w:val="heading 5"/>
    <w:basedOn w:val="a"/>
    <w:next w:val="a"/>
    <w:qFormat/>
    <w:rsid w:val="00F30DDE"/>
    <w:pPr>
      <w:keepNext/>
      <w:spacing w:after="0"/>
      <w:jc w:val="left"/>
      <w:outlineLvl w:val="4"/>
    </w:pPr>
    <w:rPr>
      <w:b/>
      <w:bCs/>
    </w:rPr>
  </w:style>
  <w:style w:type="paragraph" w:styleId="6">
    <w:name w:val="heading 6"/>
    <w:basedOn w:val="a"/>
    <w:next w:val="a"/>
    <w:qFormat/>
    <w:rsid w:val="00F30DDE"/>
    <w:pPr>
      <w:keepNext/>
      <w:outlineLvl w:val="5"/>
    </w:pPr>
    <w:rPr>
      <w:b/>
      <w:bCs/>
      <w:sz w:val="36"/>
    </w:rPr>
  </w:style>
  <w:style w:type="paragraph" w:styleId="7">
    <w:name w:val="heading 7"/>
    <w:basedOn w:val="a"/>
    <w:next w:val="a"/>
    <w:qFormat/>
    <w:rsid w:val="00F30DDE"/>
    <w:pPr>
      <w:keepNext/>
      <w:ind w:left="737"/>
      <w:outlineLvl w:val="6"/>
    </w:pPr>
    <w:rPr>
      <w:b/>
      <w:bCs/>
    </w:rPr>
  </w:style>
  <w:style w:type="paragraph" w:styleId="8">
    <w:name w:val="heading 8"/>
    <w:basedOn w:val="a"/>
    <w:next w:val="a"/>
    <w:qFormat/>
    <w:rsid w:val="00F30DDE"/>
    <w:pPr>
      <w:keepNext/>
      <w:outlineLvl w:val="7"/>
    </w:pPr>
    <w:rPr>
      <w:b/>
      <w:bCs/>
    </w:rPr>
  </w:style>
  <w:style w:type="paragraph" w:styleId="9">
    <w:name w:val="heading 9"/>
    <w:basedOn w:val="a"/>
    <w:next w:val="a"/>
    <w:qFormat/>
    <w:rsid w:val="00F30DDE"/>
    <w:pPr>
      <w:keepNext/>
      <w:jc w:val="center"/>
      <w:outlineLvl w:val="8"/>
    </w:pPr>
    <w:rPr>
      <w:b/>
      <w:bCs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qFormat/>
    <w:rsid w:val="00B357ED"/>
    <w:pPr>
      <w:keepNext/>
      <w:spacing w:after="360"/>
      <w:jc w:val="center"/>
      <w:outlineLvl w:val="0"/>
    </w:pPr>
    <w:rPr>
      <w:b/>
      <w:caps/>
      <w:sz w:val="32"/>
      <w:szCs w:val="32"/>
    </w:rPr>
  </w:style>
  <w:style w:type="character" w:styleId="a4">
    <w:name w:val="page number"/>
    <w:rsid w:val="00F30DDE"/>
    <w:rPr>
      <w:rFonts w:ascii="Times New Roman" w:hAnsi="Times New Roman"/>
      <w:b/>
      <w:color w:val="auto"/>
      <w:sz w:val="24"/>
    </w:rPr>
  </w:style>
  <w:style w:type="character" w:styleId="a5">
    <w:name w:val="annotation reference"/>
    <w:semiHidden/>
    <w:rsid w:val="00F30DDE"/>
    <w:rPr>
      <w:sz w:val="16"/>
      <w:szCs w:val="16"/>
    </w:rPr>
  </w:style>
  <w:style w:type="paragraph" w:styleId="a6">
    <w:name w:val="annotation text"/>
    <w:basedOn w:val="a"/>
    <w:semiHidden/>
    <w:rsid w:val="00F30DDE"/>
    <w:rPr>
      <w:sz w:val="20"/>
    </w:rPr>
  </w:style>
  <w:style w:type="paragraph" w:styleId="a7">
    <w:name w:val="footnote text"/>
    <w:basedOn w:val="a"/>
    <w:semiHidden/>
    <w:rsid w:val="00F30DDE"/>
    <w:rPr>
      <w:sz w:val="20"/>
    </w:rPr>
  </w:style>
  <w:style w:type="paragraph" w:customStyle="1" w:styleId="a8">
    <w:name w:val="Курсивный"/>
    <w:basedOn w:val="a"/>
    <w:rsid w:val="00F30DDE"/>
    <w:rPr>
      <w:rFonts w:ascii="Bookman Old Style" w:hAnsi="Bookman Old Style"/>
      <w:i/>
      <w:sz w:val="22"/>
    </w:rPr>
  </w:style>
  <w:style w:type="character" w:customStyle="1" w:styleId="a9">
    <w:name w:val="Термин"/>
    <w:rsid w:val="00F30DDE"/>
    <w:rPr>
      <w:rFonts w:ascii="Times New Roman" w:hAnsi="Times New Roman"/>
      <w:i/>
      <w:noProof/>
      <w:spacing w:val="20"/>
      <w:sz w:val="24"/>
    </w:rPr>
  </w:style>
  <w:style w:type="paragraph" w:styleId="aa">
    <w:name w:val="header"/>
    <w:basedOn w:val="a"/>
    <w:rsid w:val="00F30DDE"/>
    <w:pPr>
      <w:spacing w:after="0"/>
    </w:pPr>
    <w:rPr>
      <w:sz w:val="18"/>
    </w:rPr>
  </w:style>
  <w:style w:type="paragraph" w:styleId="ab">
    <w:name w:val="footer"/>
    <w:basedOn w:val="a"/>
    <w:link w:val="ac"/>
    <w:uiPriority w:val="99"/>
    <w:rsid w:val="00F30DDE"/>
    <w:pPr>
      <w:tabs>
        <w:tab w:val="center" w:pos="4677"/>
        <w:tab w:val="right" w:pos="9355"/>
      </w:tabs>
      <w:spacing w:after="0"/>
    </w:pPr>
    <w:rPr>
      <w:sz w:val="18"/>
    </w:rPr>
  </w:style>
  <w:style w:type="paragraph" w:styleId="40">
    <w:name w:val="toc 4"/>
    <w:basedOn w:val="a"/>
    <w:next w:val="a"/>
    <w:autoRedefine/>
    <w:semiHidden/>
    <w:rsid w:val="00F30DDE"/>
    <w:pPr>
      <w:spacing w:after="0"/>
      <w:ind w:left="720"/>
      <w:jc w:val="left"/>
    </w:pPr>
    <w:rPr>
      <w:szCs w:val="24"/>
    </w:rPr>
  </w:style>
  <w:style w:type="character" w:styleId="ad">
    <w:name w:val="footnote reference"/>
    <w:semiHidden/>
    <w:rsid w:val="00F30DDE"/>
    <w:rPr>
      <w:vertAlign w:val="superscript"/>
    </w:rPr>
  </w:style>
  <w:style w:type="paragraph" w:styleId="50">
    <w:name w:val="toc 5"/>
    <w:basedOn w:val="a"/>
    <w:next w:val="a"/>
    <w:autoRedefine/>
    <w:semiHidden/>
    <w:rsid w:val="00F30DDE"/>
    <w:pPr>
      <w:spacing w:after="0"/>
      <w:ind w:left="960"/>
      <w:jc w:val="left"/>
    </w:pPr>
    <w:rPr>
      <w:szCs w:val="24"/>
    </w:rPr>
  </w:style>
  <w:style w:type="paragraph" w:styleId="60">
    <w:name w:val="toc 6"/>
    <w:basedOn w:val="a"/>
    <w:next w:val="a"/>
    <w:autoRedefine/>
    <w:semiHidden/>
    <w:rsid w:val="00F30DDE"/>
    <w:pPr>
      <w:spacing w:after="0"/>
      <w:ind w:left="1200"/>
      <w:jc w:val="left"/>
    </w:pPr>
    <w:rPr>
      <w:szCs w:val="24"/>
    </w:rPr>
  </w:style>
  <w:style w:type="paragraph" w:styleId="70">
    <w:name w:val="toc 7"/>
    <w:basedOn w:val="a"/>
    <w:next w:val="a"/>
    <w:autoRedefine/>
    <w:semiHidden/>
    <w:rsid w:val="00F30DDE"/>
    <w:pPr>
      <w:spacing w:after="0"/>
      <w:ind w:left="1440"/>
      <w:jc w:val="left"/>
    </w:pPr>
    <w:rPr>
      <w:szCs w:val="24"/>
    </w:rPr>
  </w:style>
  <w:style w:type="paragraph" w:styleId="20">
    <w:name w:val="toc 2"/>
    <w:basedOn w:val="a"/>
    <w:next w:val="a"/>
    <w:uiPriority w:val="39"/>
    <w:rsid w:val="00F30DDE"/>
    <w:pPr>
      <w:ind w:left="227"/>
    </w:pPr>
  </w:style>
  <w:style w:type="paragraph" w:styleId="10">
    <w:name w:val="toc 1"/>
    <w:basedOn w:val="a"/>
    <w:next w:val="a"/>
    <w:uiPriority w:val="39"/>
    <w:rsid w:val="00F30DDE"/>
    <w:rPr>
      <w:bCs/>
      <w:sz w:val="28"/>
    </w:rPr>
  </w:style>
  <w:style w:type="paragraph" w:styleId="30">
    <w:name w:val="toc 3"/>
    <w:basedOn w:val="a"/>
    <w:next w:val="a"/>
    <w:semiHidden/>
    <w:rsid w:val="00F30DDE"/>
    <w:pPr>
      <w:ind w:left="454"/>
    </w:pPr>
  </w:style>
  <w:style w:type="paragraph" w:styleId="80">
    <w:name w:val="toc 8"/>
    <w:basedOn w:val="a"/>
    <w:next w:val="a"/>
    <w:autoRedefine/>
    <w:semiHidden/>
    <w:rsid w:val="00F30DDE"/>
    <w:pPr>
      <w:spacing w:after="0"/>
      <w:ind w:left="1680"/>
      <w:jc w:val="left"/>
    </w:pPr>
    <w:rPr>
      <w:szCs w:val="24"/>
    </w:rPr>
  </w:style>
  <w:style w:type="paragraph" w:styleId="90">
    <w:name w:val="toc 9"/>
    <w:basedOn w:val="a"/>
    <w:next w:val="a"/>
    <w:autoRedefine/>
    <w:semiHidden/>
    <w:rsid w:val="00F30DDE"/>
    <w:pPr>
      <w:spacing w:after="0"/>
      <w:ind w:left="1920"/>
      <w:jc w:val="left"/>
    </w:pPr>
    <w:rPr>
      <w:szCs w:val="24"/>
    </w:rPr>
  </w:style>
  <w:style w:type="paragraph" w:customStyle="1" w:styleId="ae">
    <w:name w:val="Программный код"/>
    <w:basedOn w:val="a"/>
    <w:rsid w:val="00F30DDE"/>
    <w:pPr>
      <w:shd w:val="clear" w:color="auto" w:fill="CCCCCC"/>
      <w:spacing w:after="60"/>
      <w:ind w:firstLine="454"/>
    </w:pPr>
    <w:rPr>
      <w:rFonts w:ascii="Courier New" w:hAnsi="Courier New"/>
      <w:noProof/>
      <w:sz w:val="20"/>
    </w:rPr>
  </w:style>
  <w:style w:type="character" w:styleId="af">
    <w:name w:val="Hyperlink"/>
    <w:uiPriority w:val="99"/>
    <w:rsid w:val="00F30DDE"/>
    <w:rPr>
      <w:color w:val="0000FF"/>
      <w:u w:val="single"/>
    </w:rPr>
  </w:style>
  <w:style w:type="paragraph" w:styleId="af0">
    <w:name w:val="Body Text Indent"/>
    <w:basedOn w:val="a"/>
    <w:rsid w:val="00F30DDE"/>
    <w:pPr>
      <w:ind w:left="720"/>
    </w:pPr>
    <w:rPr>
      <w:i/>
      <w:iCs/>
    </w:rPr>
  </w:style>
  <w:style w:type="paragraph" w:styleId="21">
    <w:name w:val="Body Text Indent 2"/>
    <w:basedOn w:val="a"/>
    <w:rsid w:val="00F30DDE"/>
    <w:pPr>
      <w:ind w:firstLine="454"/>
    </w:pPr>
  </w:style>
  <w:style w:type="character" w:styleId="af1">
    <w:name w:val="FollowedHyperlink"/>
    <w:rsid w:val="00F30DDE"/>
    <w:rPr>
      <w:color w:val="800080"/>
      <w:u w:val="single"/>
    </w:rPr>
  </w:style>
  <w:style w:type="paragraph" w:customStyle="1" w:styleId="BalloonText1">
    <w:name w:val="Balloon Text1"/>
    <w:basedOn w:val="a"/>
    <w:semiHidden/>
    <w:rsid w:val="00F30DDE"/>
    <w:rPr>
      <w:rFonts w:ascii="Tahoma" w:hAnsi="Tahoma" w:cs="Tahoma"/>
      <w:sz w:val="16"/>
      <w:szCs w:val="16"/>
    </w:rPr>
  </w:style>
  <w:style w:type="paragraph" w:customStyle="1" w:styleId="af2">
    <w:name w:val="Удаленный фрагмент"/>
    <w:basedOn w:val="a"/>
    <w:next w:val="a"/>
    <w:rsid w:val="00F30DDE"/>
    <w:rPr>
      <w:color w:val="999999"/>
      <w:szCs w:val="24"/>
    </w:rPr>
  </w:style>
  <w:style w:type="paragraph" w:styleId="af3">
    <w:name w:val="annotation subject"/>
    <w:basedOn w:val="a6"/>
    <w:next w:val="a6"/>
    <w:semiHidden/>
    <w:rsid w:val="0090021B"/>
    <w:rPr>
      <w:b/>
      <w:bCs/>
    </w:rPr>
  </w:style>
  <w:style w:type="paragraph" w:styleId="af4">
    <w:name w:val="Balloon Text"/>
    <w:basedOn w:val="a"/>
    <w:semiHidden/>
    <w:rsid w:val="0090021B"/>
    <w:rPr>
      <w:rFonts w:ascii="Tahoma" w:hAnsi="Tahoma" w:cs="Tahoma"/>
      <w:sz w:val="16"/>
      <w:szCs w:val="16"/>
    </w:rPr>
  </w:style>
  <w:style w:type="paragraph" w:styleId="af5">
    <w:name w:val="Body Text"/>
    <w:basedOn w:val="a"/>
    <w:rsid w:val="004905FF"/>
  </w:style>
  <w:style w:type="paragraph" w:styleId="af6">
    <w:name w:val="List Paragraph"/>
    <w:basedOn w:val="a"/>
    <w:uiPriority w:val="34"/>
    <w:qFormat/>
    <w:rsid w:val="0001507F"/>
    <w:pPr>
      <w:ind w:left="720"/>
      <w:contextualSpacing/>
    </w:pPr>
  </w:style>
  <w:style w:type="character" w:customStyle="1" w:styleId="ac">
    <w:name w:val="Нижний колонтитул Знак"/>
    <w:basedOn w:val="a0"/>
    <w:link w:val="ab"/>
    <w:uiPriority w:val="99"/>
    <w:rsid w:val="001F78AA"/>
    <w:rPr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79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1052;&#1086;&#1080;%20&#1076;&#1086;&#1082;&#1091;&#1084;&#1077;&#1085;&#1090;&#1099;\MSF\Templates\MSF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D955121-EEA3-494A-B40E-05C0522A9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MSF.dot</Template>
  <TotalTime>16</TotalTime>
  <Pages>10</Pages>
  <Words>901</Words>
  <Characters>5136</Characters>
  <Application>Microsoft Office Word</Application>
  <DocSecurity>0</DocSecurity>
  <Lines>42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Функциональная спецификация</vt:lpstr>
      <vt:lpstr>Функциональная спецификация</vt:lpstr>
    </vt:vector>
  </TitlesOfParts>
  <Company/>
  <LinksUpToDate>false</LinksUpToDate>
  <CharactersWithSpaces>6025</CharactersWithSpaces>
  <SharedDoc>false</SharedDoc>
  <HLinks>
    <vt:vector size="72" baseType="variant">
      <vt:variant>
        <vt:i4>1245233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_Toc446005359</vt:lpwstr>
      </vt:variant>
      <vt:variant>
        <vt:i4>1245233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_Toc446005358</vt:lpwstr>
      </vt:variant>
      <vt:variant>
        <vt:i4>1245233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_Toc446005357</vt:lpwstr>
      </vt:variant>
      <vt:variant>
        <vt:i4>1245233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_Toc446005356</vt:lpwstr>
      </vt:variant>
      <vt:variant>
        <vt:i4>1245233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_Toc446005355</vt:lpwstr>
      </vt:variant>
      <vt:variant>
        <vt:i4>1245233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_Toc446005354</vt:lpwstr>
      </vt:variant>
      <vt:variant>
        <vt:i4>1245233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_Toc446005353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_Toc446005352</vt:lpwstr>
      </vt:variant>
      <vt:variant>
        <vt:i4>1245233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_Toc446005351</vt:lpwstr>
      </vt:variant>
      <vt:variant>
        <vt:i4>1245233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_Toc446005350</vt:lpwstr>
      </vt:variant>
      <vt:variant>
        <vt:i4>1179697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_Toc446005349</vt:lpwstr>
      </vt:variant>
      <vt:variant>
        <vt:i4>1179697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_Toc446005348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Функциональная спецификация</dc:title>
  <dc:subject/>
  <dc:creator>Сысоев А.В.</dc:creator>
  <cp:keywords/>
  <dc:description/>
  <cp:lastModifiedBy>lex</cp:lastModifiedBy>
  <cp:revision>5</cp:revision>
  <cp:lastPrinted>1899-12-31T21:00:00Z</cp:lastPrinted>
  <dcterms:created xsi:type="dcterms:W3CDTF">2016-11-30T14:32:00Z</dcterms:created>
  <dcterms:modified xsi:type="dcterms:W3CDTF">2016-12-21T05:42:00Z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